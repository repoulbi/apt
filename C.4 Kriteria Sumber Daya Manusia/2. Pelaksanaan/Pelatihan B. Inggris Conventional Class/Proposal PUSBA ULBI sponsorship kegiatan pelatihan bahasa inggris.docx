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3C1" w:rsidRPr="00217276" w:rsidRDefault="0084301A" w:rsidP="00E0401F">
      <w:pPr>
        <w:pStyle w:val="Title"/>
        <w:rPr>
          <w:sz w:val="32"/>
          <w:szCs w:val="38"/>
        </w:rPr>
      </w:pPr>
      <w:sdt>
        <w:sdtPr>
          <w:id w:val="-1675106444"/>
          <w:placeholder>
            <w:docPart w:val="4DAAE8A7E1C048FE9808D69C7D75A788"/>
          </w:placeholder>
          <w15:appearance w15:val="hidden"/>
        </w:sdtPr>
        <w:sdtEndPr/>
        <w:sdtContent>
          <w:r w:rsidR="00217276">
            <w:t>Pusat bahasa</w:t>
          </w:r>
        </w:sdtContent>
      </w:sdt>
    </w:p>
    <w:p w:rsidR="00E0401F" w:rsidRPr="00E0401F" w:rsidRDefault="0084301A" w:rsidP="00E0401F">
      <w:pPr>
        <w:pStyle w:val="Title"/>
      </w:pPr>
      <w:sdt>
        <w:sdtPr>
          <w:rPr>
            <w:sz w:val="32"/>
            <w:szCs w:val="38"/>
          </w:rPr>
          <w:id w:val="1862847750"/>
          <w:placeholder>
            <w:docPart w:val="2FA3D04D18D6441BB63BBDA28CE84EA8"/>
          </w:placeholder>
          <w15:appearance w15:val="hidden"/>
        </w:sdtPr>
        <w:sdtEndPr>
          <w:rPr>
            <w:sz w:val="72"/>
            <w:szCs w:val="52"/>
          </w:rPr>
        </w:sdtEndPr>
        <w:sdtContent>
          <w:r w:rsidR="00217276" w:rsidRPr="00217276">
            <w:rPr>
              <w:sz w:val="32"/>
              <w:szCs w:val="38"/>
            </w:rPr>
            <w:t>universitas logistik dan bisnis internasional</w:t>
          </w:r>
        </w:sdtContent>
      </w:sdt>
      <w:r w:rsidR="00E0401F" w:rsidRPr="00E0401F">
        <w:t xml:space="preserve"> </w:t>
      </w:r>
    </w:p>
    <w:p w:rsidR="00017EFD" w:rsidRDefault="00E0401F" w:rsidP="00217276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3A347DA" wp14:editId="6834E66E">
                <wp:simplePos x="0" y="0"/>
                <wp:positionH relativeFrom="column">
                  <wp:posOffset>-914400</wp:posOffset>
                </wp:positionH>
                <wp:positionV relativeFrom="page">
                  <wp:posOffset>0</wp:posOffset>
                </wp:positionV>
                <wp:extent cx="7772400" cy="2057400"/>
                <wp:effectExtent l="0" t="0" r="0" b="0"/>
                <wp:wrapNone/>
                <wp:docPr id="68" name="Rectangle 68">
                  <a:extLst xmlns:a="http://schemas.openxmlformats.org/drawingml/2006/main">
                    <a:ext uri="{C183D7F6-B498-43B3-948B-1728B52AA6E4}">
      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057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rect w14:anchorId="2300EC35" id="Rectangle 68" o:spid="_x0000_s1026" alt="&quot;&quot;" style="position:absolute;margin-left:-1in;margin-top:0;width:612pt;height:16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" fillcolor="#4472c4 [3204]" stroked="f" strokeweight="1pt">
                <w10:wrap anchory="page"/>
                <w10:anchorlock/>
              </v:rect>
            </w:pict>
          </mc:Fallback>
        </mc:AlternateContent>
      </w:r>
    </w:p>
    <w:p w:rsidR="00217276" w:rsidRDefault="00217276" w:rsidP="00217276"/>
    <w:p w:rsidR="001273C1" w:rsidRPr="005140CB" w:rsidRDefault="0084301A" w:rsidP="005140CB">
      <w:pPr>
        <w:pStyle w:val="Heading1"/>
      </w:pPr>
      <w:sdt>
        <w:sdtPr>
          <w:alias w:val="Overview:"/>
          <w:tag w:val="Overview:"/>
          <w:id w:val="-1324508684"/>
          <w:placeholder>
            <w:docPart w:val="CC6DAA40CE894EBDB589BA849EC9D216"/>
          </w:placeholder>
          <w:temporary/>
          <w:showingPlcHdr/>
          <w15:appearance w15:val="hidden"/>
        </w:sdtPr>
        <w:sdtEndPr/>
        <w:sdtContent>
          <w:r w:rsidR="00386778" w:rsidRPr="005140CB">
            <w:t>Overview</w:t>
          </w:r>
        </w:sdtContent>
      </w:sdt>
    </w:p>
    <w:p w:rsidR="001273C1" w:rsidRDefault="001273C1">
      <w:pPr>
        <w:pStyle w:val="NoSpacing"/>
      </w:pPr>
    </w:p>
    <w:p w:rsidR="00101993" w:rsidRPr="00774574" w:rsidRDefault="00217276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Pusat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Universitas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Logistik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Bisnis</w:t>
      </w:r>
      <w:proofErr w:type="spellEnd"/>
      <w:r w:rsidRPr="00774574">
        <w:rPr>
          <w:sz w:val="22"/>
          <w:szCs w:val="22"/>
        </w:rPr>
        <w:t xml:space="preserve"> Indonesia </w:t>
      </w:r>
      <w:proofErr w:type="spellStart"/>
      <w:r w:rsidRPr="00774574">
        <w:rPr>
          <w:sz w:val="22"/>
          <w:szCs w:val="22"/>
        </w:rPr>
        <w:t>atau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familiar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sebutan</w:t>
      </w:r>
      <w:proofErr w:type="spellEnd"/>
      <w:r w:rsidRPr="00774574">
        <w:rPr>
          <w:sz w:val="22"/>
          <w:szCs w:val="22"/>
        </w:rPr>
        <w:t xml:space="preserve"> ULBI </w:t>
      </w:r>
      <w:proofErr w:type="spellStart"/>
      <w:r w:rsidRPr="00774574">
        <w:rPr>
          <w:sz w:val="22"/>
          <w:szCs w:val="22"/>
        </w:rPr>
        <w:t>bergerak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dibidang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pelayanan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kebahasaan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Bentuk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pelayanan</w:t>
      </w:r>
      <w:proofErr w:type="spellEnd"/>
      <w:r w:rsidRPr="00774574">
        <w:rPr>
          <w:sz w:val="22"/>
          <w:szCs w:val="22"/>
        </w:rPr>
        <w:t xml:space="preserve"> yang kami </w:t>
      </w:r>
      <w:proofErr w:type="spellStart"/>
      <w:r w:rsidRPr="00774574">
        <w:rPr>
          <w:sz w:val="22"/>
          <w:szCs w:val="22"/>
        </w:rPr>
        <w:t>tawarkan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bersifat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pengembangan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kebahasaan</w:t>
      </w:r>
      <w:proofErr w:type="spellEnd"/>
      <w:r w:rsidRPr="00774574">
        <w:rPr>
          <w:sz w:val="22"/>
          <w:szCs w:val="22"/>
        </w:rPr>
        <w:t xml:space="preserve">. Focus </w:t>
      </w:r>
      <w:proofErr w:type="spellStart"/>
      <w:r w:rsidRPr="00774574">
        <w:rPr>
          <w:sz w:val="22"/>
          <w:szCs w:val="22"/>
        </w:rPr>
        <w:t>utama</w:t>
      </w:r>
      <w:proofErr w:type="spellEnd"/>
      <w:r w:rsidRPr="00774574">
        <w:rPr>
          <w:sz w:val="22"/>
          <w:szCs w:val="22"/>
        </w:rPr>
        <w:t xml:space="preserve"> kami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peningkatan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sisi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komunikasi</w:t>
      </w:r>
      <w:proofErr w:type="spellEnd"/>
      <w:r w:rsidRPr="00774574">
        <w:rPr>
          <w:sz w:val="22"/>
          <w:szCs w:val="22"/>
        </w:rPr>
        <w:t xml:space="preserve"> verbal </w:t>
      </w:r>
      <w:proofErr w:type="spellStart"/>
      <w:r w:rsidRPr="00774574">
        <w:rPr>
          <w:sz w:val="22"/>
          <w:szCs w:val="22"/>
        </w:rPr>
        <w:t>maupun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tulisan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="00D51F28" w:rsidRPr="00774574">
        <w:rPr>
          <w:sz w:val="22"/>
          <w:szCs w:val="22"/>
        </w:rPr>
        <w:t>Pelayanan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ini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sesuai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dengan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identitas</w:t>
      </w:r>
      <w:proofErr w:type="spellEnd"/>
      <w:r w:rsidR="00D51F28" w:rsidRPr="00774574">
        <w:rPr>
          <w:sz w:val="22"/>
          <w:szCs w:val="22"/>
        </w:rPr>
        <w:t xml:space="preserve"> ULBI </w:t>
      </w:r>
      <w:proofErr w:type="spellStart"/>
      <w:r w:rsidR="00D51F28" w:rsidRPr="00774574">
        <w:rPr>
          <w:sz w:val="22"/>
          <w:szCs w:val="22"/>
        </w:rPr>
        <w:t>sendiri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sebagai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D51F28" w:rsidRPr="00774574">
        <w:rPr>
          <w:sz w:val="22"/>
          <w:szCs w:val="22"/>
        </w:rPr>
        <w:t>universitas</w:t>
      </w:r>
      <w:proofErr w:type="spellEnd"/>
      <w:r w:rsidR="00D51F28" w:rsidRPr="00774574">
        <w:rPr>
          <w:sz w:val="22"/>
          <w:szCs w:val="22"/>
        </w:rPr>
        <w:t xml:space="preserve"> </w:t>
      </w:r>
      <w:proofErr w:type="spellStart"/>
      <w:r w:rsidR="00CD219C" w:rsidRPr="00774574">
        <w:rPr>
          <w:sz w:val="22"/>
          <w:szCs w:val="22"/>
        </w:rPr>
        <w:t>dengan</w:t>
      </w:r>
      <w:proofErr w:type="spellEnd"/>
      <w:r w:rsidR="00D10DD9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jejaring</w:t>
      </w:r>
      <w:proofErr w:type="spellEnd"/>
      <w:r w:rsidR="00D10DD9" w:rsidRPr="00774574">
        <w:rPr>
          <w:sz w:val="22"/>
          <w:szCs w:val="22"/>
        </w:rPr>
        <w:t xml:space="preserve"> </w:t>
      </w:r>
      <w:proofErr w:type="spellStart"/>
      <w:r w:rsidR="00D10DD9" w:rsidRPr="00774574">
        <w:rPr>
          <w:sz w:val="22"/>
          <w:szCs w:val="22"/>
        </w:rPr>
        <w:t>internasional</w:t>
      </w:r>
      <w:proofErr w:type="spellEnd"/>
      <w:r w:rsidR="00D10DD9" w:rsidRPr="00774574">
        <w:rPr>
          <w:sz w:val="22"/>
          <w:szCs w:val="22"/>
        </w:rPr>
        <w:t xml:space="preserve">. </w:t>
      </w:r>
      <w:proofErr w:type="spellStart"/>
      <w:r w:rsidR="00CF501D" w:rsidRPr="00774574">
        <w:rPr>
          <w:sz w:val="22"/>
          <w:szCs w:val="22"/>
        </w:rPr>
        <w:t>Oleh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karenanya</w:t>
      </w:r>
      <w:proofErr w:type="spellEnd"/>
      <w:r w:rsidR="00CF501D" w:rsidRPr="00774574">
        <w:rPr>
          <w:sz w:val="22"/>
          <w:szCs w:val="22"/>
        </w:rPr>
        <w:t xml:space="preserve">, kami </w:t>
      </w:r>
      <w:proofErr w:type="spellStart"/>
      <w:r w:rsidR="00CF501D" w:rsidRPr="00774574">
        <w:rPr>
          <w:sz w:val="22"/>
          <w:szCs w:val="22"/>
        </w:rPr>
        <w:t>menyiapkan</w:t>
      </w:r>
      <w:proofErr w:type="spellEnd"/>
      <w:r w:rsidR="00CF501D" w:rsidRPr="00774574">
        <w:rPr>
          <w:sz w:val="22"/>
          <w:szCs w:val="22"/>
        </w:rPr>
        <w:t xml:space="preserve"> tutor-tutor yang </w:t>
      </w:r>
      <w:proofErr w:type="spellStart"/>
      <w:r w:rsidR="00CF501D" w:rsidRPr="00774574">
        <w:rPr>
          <w:sz w:val="22"/>
          <w:szCs w:val="22"/>
        </w:rPr>
        <w:t>berkompeten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dalam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bidang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pelatihan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kecakapan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berbahasa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Inggris</w:t>
      </w:r>
      <w:proofErr w:type="spellEnd"/>
      <w:r w:rsidR="00CF501D" w:rsidRPr="00774574">
        <w:rPr>
          <w:sz w:val="22"/>
          <w:szCs w:val="22"/>
        </w:rPr>
        <w:t xml:space="preserve">. Tutor kami </w:t>
      </w:r>
      <w:proofErr w:type="spellStart"/>
      <w:r w:rsidR="00CF501D" w:rsidRPr="00774574">
        <w:rPr>
          <w:sz w:val="22"/>
          <w:szCs w:val="22"/>
        </w:rPr>
        <w:t>difasilitasi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dengan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materi</w:t>
      </w:r>
      <w:proofErr w:type="spellEnd"/>
      <w:r w:rsidR="00CF501D" w:rsidRPr="00774574">
        <w:rPr>
          <w:sz w:val="22"/>
          <w:szCs w:val="22"/>
        </w:rPr>
        <w:t xml:space="preserve"> ajar </w:t>
      </w:r>
      <w:proofErr w:type="spellStart"/>
      <w:r w:rsidR="00CF501D" w:rsidRPr="00774574">
        <w:rPr>
          <w:sz w:val="22"/>
          <w:szCs w:val="22"/>
        </w:rPr>
        <w:t>dan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silabus</w:t>
      </w:r>
      <w:proofErr w:type="spellEnd"/>
      <w:r w:rsidR="00CF501D" w:rsidRPr="00774574">
        <w:rPr>
          <w:sz w:val="22"/>
          <w:szCs w:val="22"/>
        </w:rPr>
        <w:t xml:space="preserve"> yang </w:t>
      </w:r>
      <w:proofErr w:type="spellStart"/>
      <w:r w:rsidR="00CF501D" w:rsidRPr="00774574">
        <w:rPr>
          <w:sz w:val="22"/>
          <w:szCs w:val="22"/>
        </w:rPr>
        <w:t>terbaru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sehingga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memberikan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pengalaman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belajar</w:t>
      </w:r>
      <w:proofErr w:type="spellEnd"/>
      <w:r w:rsidR="00CF501D" w:rsidRPr="00774574">
        <w:rPr>
          <w:sz w:val="22"/>
          <w:szCs w:val="22"/>
        </w:rPr>
        <w:t xml:space="preserve"> yang </w:t>
      </w:r>
      <w:proofErr w:type="spellStart"/>
      <w:r w:rsidR="00CF501D" w:rsidRPr="00774574">
        <w:rPr>
          <w:sz w:val="22"/>
          <w:szCs w:val="22"/>
        </w:rPr>
        <w:t>menyenangkan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sesuai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dengan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kebutuhan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komunikasi</w:t>
      </w:r>
      <w:proofErr w:type="spellEnd"/>
      <w:r w:rsidR="00CF501D" w:rsidRPr="00774574">
        <w:rPr>
          <w:sz w:val="22"/>
          <w:szCs w:val="22"/>
        </w:rPr>
        <w:t xml:space="preserve"> Bahasa </w:t>
      </w:r>
      <w:proofErr w:type="spellStart"/>
      <w:r w:rsidR="00CF501D" w:rsidRPr="00774574">
        <w:rPr>
          <w:sz w:val="22"/>
          <w:szCs w:val="22"/>
        </w:rPr>
        <w:t>Inggris</w:t>
      </w:r>
      <w:proofErr w:type="spellEnd"/>
      <w:r w:rsidR="00CF501D" w:rsidRPr="00774574">
        <w:rPr>
          <w:sz w:val="22"/>
          <w:szCs w:val="22"/>
        </w:rPr>
        <w:t xml:space="preserve"> </w:t>
      </w:r>
      <w:proofErr w:type="spellStart"/>
      <w:r w:rsidR="00CF501D" w:rsidRPr="00774574">
        <w:rPr>
          <w:sz w:val="22"/>
          <w:szCs w:val="22"/>
        </w:rPr>
        <w:t>kekinian</w:t>
      </w:r>
      <w:proofErr w:type="spellEnd"/>
      <w:r w:rsidR="00CF501D" w:rsidRPr="00774574">
        <w:rPr>
          <w:sz w:val="22"/>
          <w:szCs w:val="22"/>
        </w:rPr>
        <w:t>.</w:t>
      </w:r>
    </w:p>
    <w:p w:rsidR="00017EFD" w:rsidRDefault="0084301A" w:rsidP="00082DA6">
      <w:pPr>
        <w:pStyle w:val="Heading1"/>
      </w:pPr>
      <w:sdt>
        <w:sdtPr>
          <w:alias w:val="Our Proposal:"/>
          <w:tag w:val="Our Proposal:"/>
          <w:id w:val="-924729588"/>
          <w:placeholder>
            <w:docPart w:val="D99AD8A2C44141F69006EC0AE50DA422"/>
          </w:placeholder>
          <w:temporary/>
          <w:showingPlcHdr/>
          <w15:appearance w15:val="hidden"/>
        </w:sdtPr>
        <w:sdtEndPr/>
        <w:sdtContent>
          <w:r w:rsidR="00386778" w:rsidRPr="00C023DE">
            <w:t>Our Proposal</w:t>
          </w:r>
        </w:sdtContent>
      </w:sdt>
    </w:p>
    <w:p w:rsidR="00017EFD" w:rsidRPr="00774574" w:rsidRDefault="00CF501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Peningkatan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kemampuan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berkomunikasi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di level </w:t>
      </w:r>
      <w:proofErr w:type="spellStart"/>
      <w:r w:rsidRPr="00774574">
        <w:rPr>
          <w:sz w:val="22"/>
          <w:szCs w:val="22"/>
        </w:rPr>
        <w:t>manajemen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memperluas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jejaring</w:t>
      </w:r>
      <w:proofErr w:type="spellEnd"/>
      <w:r w:rsidRPr="00774574">
        <w:rPr>
          <w:sz w:val="22"/>
          <w:szCs w:val="22"/>
        </w:rPr>
        <w:t xml:space="preserve"> ULBI di level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="00AF1BCC" w:rsidRPr="00774574">
        <w:rPr>
          <w:sz w:val="22"/>
          <w:szCs w:val="22"/>
        </w:rPr>
        <w:t xml:space="preserve">. Hal </w:t>
      </w:r>
      <w:proofErr w:type="spellStart"/>
      <w:r w:rsidR="00AF1BCC" w:rsidRPr="00774574">
        <w:rPr>
          <w:sz w:val="22"/>
          <w:szCs w:val="22"/>
        </w:rPr>
        <w:t>tersebut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memperkuat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citra</w:t>
      </w:r>
      <w:proofErr w:type="spellEnd"/>
      <w:r w:rsidRPr="00774574">
        <w:rPr>
          <w:sz w:val="22"/>
          <w:szCs w:val="22"/>
        </w:rPr>
        <w:t xml:space="preserve"> ULBI </w:t>
      </w:r>
      <w:proofErr w:type="spellStart"/>
      <w:r w:rsidRPr="00774574">
        <w:rPr>
          <w:sz w:val="22"/>
          <w:szCs w:val="22"/>
        </w:rPr>
        <w:t>sebagai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kampus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bertaraf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Pr="00774574">
        <w:rPr>
          <w:sz w:val="22"/>
          <w:szCs w:val="22"/>
        </w:rPr>
        <w:t>.</w:t>
      </w:r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Dengan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dasar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tersebut</w:t>
      </w:r>
      <w:proofErr w:type="spellEnd"/>
      <w:r w:rsidR="00AF1BCC" w:rsidRPr="00774574">
        <w:rPr>
          <w:sz w:val="22"/>
          <w:szCs w:val="22"/>
        </w:rPr>
        <w:t>,</w:t>
      </w:r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maka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Pusat</w:t>
      </w:r>
      <w:proofErr w:type="spellEnd"/>
      <w:r w:rsidR="006336B6" w:rsidRPr="00774574">
        <w:rPr>
          <w:sz w:val="22"/>
          <w:szCs w:val="22"/>
        </w:rPr>
        <w:t xml:space="preserve"> Bahasa ULBI </w:t>
      </w:r>
      <w:proofErr w:type="spellStart"/>
      <w:r w:rsidR="006336B6" w:rsidRPr="00774574">
        <w:rPr>
          <w:sz w:val="22"/>
          <w:szCs w:val="22"/>
        </w:rPr>
        <w:t>menawarkan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pihak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manajemen</w:t>
      </w:r>
      <w:proofErr w:type="spellEnd"/>
      <w:r w:rsidR="006336B6" w:rsidRPr="00774574">
        <w:rPr>
          <w:sz w:val="22"/>
          <w:szCs w:val="22"/>
        </w:rPr>
        <w:t xml:space="preserve"> ULBI </w:t>
      </w:r>
      <w:proofErr w:type="spellStart"/>
      <w:r w:rsidR="006336B6" w:rsidRPr="00774574">
        <w:rPr>
          <w:sz w:val="22"/>
          <w:szCs w:val="22"/>
        </w:rPr>
        <w:t>khususnya</w:t>
      </w:r>
      <w:proofErr w:type="spellEnd"/>
      <w:r w:rsidR="006336B6" w:rsidRPr="00774574">
        <w:rPr>
          <w:sz w:val="22"/>
          <w:szCs w:val="22"/>
        </w:rPr>
        <w:t xml:space="preserve"> para </w:t>
      </w:r>
      <w:proofErr w:type="spellStart"/>
      <w:r w:rsidR="006336B6" w:rsidRPr="00774574">
        <w:rPr>
          <w:sz w:val="22"/>
          <w:szCs w:val="22"/>
        </w:rPr>
        <w:t>anggota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struktral</w:t>
      </w:r>
      <w:proofErr w:type="spellEnd"/>
      <w:r w:rsidR="006336B6" w:rsidRPr="00774574">
        <w:rPr>
          <w:sz w:val="22"/>
          <w:szCs w:val="22"/>
        </w:rPr>
        <w:t xml:space="preserve"> ULBI</w:t>
      </w:r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paket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pelatihan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intensif</w:t>
      </w:r>
      <w:proofErr w:type="spellEnd"/>
      <w:r w:rsidR="006336B6" w:rsidRPr="00774574">
        <w:rPr>
          <w:sz w:val="22"/>
          <w:szCs w:val="22"/>
        </w:rPr>
        <w:t xml:space="preserve"> Bahasa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. </w:t>
      </w:r>
      <w:proofErr w:type="spellStart"/>
      <w:r w:rsidR="006336B6" w:rsidRPr="00774574">
        <w:rPr>
          <w:sz w:val="22"/>
          <w:szCs w:val="22"/>
        </w:rPr>
        <w:t>Adapun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penguatan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kemampuan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berbahasa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ini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ditujukan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bidang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percakapan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sehari-hari</w:t>
      </w:r>
      <w:proofErr w:type="spellEnd"/>
      <w:r w:rsidR="006336B6" w:rsidRPr="00774574">
        <w:rPr>
          <w:sz w:val="22"/>
          <w:szCs w:val="22"/>
        </w:rPr>
        <w:t xml:space="preserve">. </w:t>
      </w:r>
      <w:proofErr w:type="spellStart"/>
      <w:r w:rsidR="00AF1BCC" w:rsidRPr="00774574">
        <w:rPr>
          <w:sz w:val="22"/>
          <w:szCs w:val="22"/>
        </w:rPr>
        <w:t>S</w:t>
      </w:r>
      <w:r w:rsidR="006336B6" w:rsidRPr="00774574">
        <w:rPr>
          <w:sz w:val="22"/>
          <w:szCs w:val="22"/>
        </w:rPr>
        <w:t>elain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meningkatkan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kemampuan</w:t>
      </w:r>
      <w:proofErr w:type="spellEnd"/>
      <w:r w:rsidR="006336B6" w:rsidRPr="00774574">
        <w:rPr>
          <w:sz w:val="22"/>
          <w:szCs w:val="22"/>
        </w:rPr>
        <w:t xml:space="preserve"> Bahasa </w:t>
      </w:r>
      <w:proofErr w:type="spellStart"/>
      <w:r w:rsidR="006336B6" w:rsidRPr="00774574">
        <w:rPr>
          <w:sz w:val="22"/>
          <w:szCs w:val="22"/>
        </w:rPr>
        <w:t>Inggris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pada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sisi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6336B6" w:rsidRPr="00774574">
        <w:rPr>
          <w:sz w:val="22"/>
          <w:szCs w:val="22"/>
        </w:rPr>
        <w:t>tata</w:t>
      </w:r>
      <w:proofErr w:type="spellEnd"/>
      <w:r w:rsidR="006336B6" w:rsidRPr="00774574">
        <w:rPr>
          <w:sz w:val="22"/>
          <w:szCs w:val="22"/>
        </w:rPr>
        <w:t xml:space="preserve"> Bahasa, </w:t>
      </w:r>
      <w:r w:rsidR="00AF1BCC" w:rsidRPr="00774574">
        <w:rPr>
          <w:sz w:val="22"/>
          <w:szCs w:val="22"/>
        </w:rPr>
        <w:t xml:space="preserve">program </w:t>
      </w:r>
      <w:proofErr w:type="spellStart"/>
      <w:r w:rsidR="00AF1BCC" w:rsidRPr="00774574">
        <w:rPr>
          <w:sz w:val="22"/>
          <w:szCs w:val="22"/>
        </w:rPr>
        <w:t>ini</w:t>
      </w:r>
      <w:proofErr w:type="spellEnd"/>
      <w:r w:rsidR="006336B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meningkatkan</w:t>
      </w:r>
      <w:proofErr w:type="spellEnd"/>
      <w:r w:rsidR="00082DA6" w:rsidRPr="00774574">
        <w:rPr>
          <w:sz w:val="22"/>
          <w:szCs w:val="22"/>
        </w:rPr>
        <w:t xml:space="preserve"> rasa </w:t>
      </w:r>
      <w:proofErr w:type="spellStart"/>
      <w:r w:rsidR="00082DA6" w:rsidRPr="00774574">
        <w:rPr>
          <w:sz w:val="22"/>
          <w:szCs w:val="22"/>
        </w:rPr>
        <w:t>percaya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diri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dan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ke</w:t>
      </w:r>
      <w:r w:rsidR="00082DA6" w:rsidRPr="00774574">
        <w:rPr>
          <w:sz w:val="22"/>
          <w:szCs w:val="22"/>
        </w:rPr>
        <w:t>nyaman</w:t>
      </w:r>
      <w:r w:rsidR="00AF1BCC" w:rsidRPr="00774574">
        <w:rPr>
          <w:sz w:val="22"/>
          <w:szCs w:val="22"/>
        </w:rPr>
        <w:t>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saat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berbicara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dalam</w:t>
      </w:r>
      <w:proofErr w:type="spellEnd"/>
      <w:r w:rsidR="00082DA6" w:rsidRPr="00774574">
        <w:rPr>
          <w:sz w:val="22"/>
          <w:szCs w:val="22"/>
        </w:rPr>
        <w:t xml:space="preserve"> Bahasa </w:t>
      </w:r>
      <w:proofErr w:type="spellStart"/>
      <w:r w:rsidR="00082DA6" w:rsidRPr="00774574">
        <w:rPr>
          <w:sz w:val="22"/>
          <w:szCs w:val="22"/>
        </w:rPr>
        <w:t>Inggris</w:t>
      </w:r>
      <w:proofErr w:type="spellEnd"/>
      <w:r w:rsidR="00082DA6" w:rsidRPr="00774574">
        <w:rPr>
          <w:sz w:val="22"/>
          <w:szCs w:val="22"/>
        </w:rPr>
        <w:t>.</w:t>
      </w:r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Secara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singkat</w:t>
      </w:r>
      <w:proofErr w:type="spellEnd"/>
      <w:r w:rsidR="00AF1BCC" w:rsidRPr="00774574">
        <w:rPr>
          <w:sz w:val="22"/>
          <w:szCs w:val="22"/>
        </w:rPr>
        <w:t>,</w:t>
      </w:r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b</w:t>
      </w:r>
      <w:r w:rsidR="00082DA6" w:rsidRPr="00774574">
        <w:rPr>
          <w:sz w:val="22"/>
          <w:szCs w:val="22"/>
        </w:rPr>
        <w:t>erikut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adalah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landasan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pilihan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kelas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intensif</w:t>
      </w:r>
      <w:proofErr w:type="spellEnd"/>
      <w:r w:rsidR="00082DA6" w:rsidRPr="00774574">
        <w:rPr>
          <w:sz w:val="22"/>
          <w:szCs w:val="22"/>
        </w:rPr>
        <w:t xml:space="preserve"> Bahasa </w:t>
      </w:r>
      <w:proofErr w:type="spellStart"/>
      <w:r w:rsidR="00082DA6" w:rsidRPr="00774574">
        <w:rPr>
          <w:sz w:val="22"/>
          <w:szCs w:val="22"/>
        </w:rPr>
        <w:t>Inggris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AF1BCC" w:rsidRPr="00774574">
        <w:rPr>
          <w:sz w:val="22"/>
          <w:szCs w:val="22"/>
        </w:rPr>
        <w:t>dengan</w:t>
      </w:r>
      <w:proofErr w:type="spellEnd"/>
      <w:r w:rsidR="00AF1BCC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fo</w:t>
      </w:r>
      <w:r w:rsidR="00AF1BCC" w:rsidRPr="00774574">
        <w:rPr>
          <w:sz w:val="22"/>
          <w:szCs w:val="22"/>
        </w:rPr>
        <w:t>k</w:t>
      </w:r>
      <w:r w:rsidR="00082DA6" w:rsidRPr="00774574">
        <w:rPr>
          <w:sz w:val="22"/>
          <w:szCs w:val="22"/>
        </w:rPr>
        <w:t>us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percakapan</w:t>
      </w:r>
      <w:proofErr w:type="spellEnd"/>
      <w:r w:rsidR="00082DA6" w:rsidRPr="00774574">
        <w:rPr>
          <w:sz w:val="22"/>
          <w:szCs w:val="22"/>
        </w:rPr>
        <w:t xml:space="preserve"> </w:t>
      </w:r>
      <w:proofErr w:type="spellStart"/>
      <w:r w:rsidR="00082DA6" w:rsidRPr="00774574">
        <w:rPr>
          <w:sz w:val="22"/>
          <w:szCs w:val="22"/>
        </w:rPr>
        <w:t>sehari-hari</w:t>
      </w:r>
      <w:proofErr w:type="spellEnd"/>
    </w:p>
    <w:p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r w:rsidRPr="00774574">
        <w:rPr>
          <w:sz w:val="22"/>
          <w:szCs w:val="22"/>
        </w:rPr>
        <w:t xml:space="preserve">Tingkat </w:t>
      </w:r>
      <w:proofErr w:type="spellStart"/>
      <w:r w:rsidRPr="00774574">
        <w:rPr>
          <w:sz w:val="22"/>
          <w:szCs w:val="22"/>
        </w:rPr>
        <w:t>kosa</w:t>
      </w:r>
      <w:proofErr w:type="spellEnd"/>
      <w:r w:rsidRPr="00774574">
        <w:rPr>
          <w:sz w:val="22"/>
          <w:szCs w:val="22"/>
        </w:rPr>
        <w:t xml:space="preserve"> kata yang </w:t>
      </w:r>
      <w:proofErr w:type="spellStart"/>
      <w:r w:rsidRPr="00774574">
        <w:rPr>
          <w:sz w:val="22"/>
          <w:szCs w:val="22"/>
        </w:rPr>
        <w:t>dibutuhkan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familiar</w:t>
      </w:r>
    </w:p>
    <w:p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Topik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dibahas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topik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biasa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dibicarakan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sehari-hari</w:t>
      </w:r>
      <w:proofErr w:type="spellEnd"/>
    </w:p>
    <w:p w:rsidR="001273C1" w:rsidRPr="00774574" w:rsidRDefault="00AF1BCC" w:rsidP="00FC39BC">
      <w:pPr>
        <w:pStyle w:val="ListBullet"/>
        <w:spacing w:before="0" w:after="0" w:line="240" w:lineRule="auto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dipraktekan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ragam</w:t>
      </w:r>
      <w:proofErr w:type="spellEnd"/>
      <w:r w:rsidRPr="00774574">
        <w:rPr>
          <w:sz w:val="22"/>
          <w:szCs w:val="22"/>
        </w:rPr>
        <w:t xml:space="preserve"> formal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informal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fleksibel</w:t>
      </w:r>
      <w:proofErr w:type="spellEnd"/>
    </w:p>
    <w:p w:rsidR="00931827" w:rsidRDefault="00AF1BCC" w:rsidP="00FC39BC">
      <w:pPr>
        <w:pStyle w:val="ListBullet"/>
        <w:spacing w:before="0" w:after="0" w:line="240" w:lineRule="auto"/>
        <w:jc w:val="both"/>
      </w:pPr>
      <w:proofErr w:type="spellStart"/>
      <w:r w:rsidRPr="00774574">
        <w:rPr>
          <w:sz w:val="22"/>
          <w:szCs w:val="22"/>
        </w:rPr>
        <w:t>Suasana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kelas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hidup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menyenangkan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berdiskusi</w:t>
      </w:r>
      <w:proofErr w:type="spellEnd"/>
    </w:p>
    <w:p w:rsidR="00AF1BCC" w:rsidRDefault="00AF1BCC" w:rsidP="00AF1BCC">
      <w:pPr>
        <w:pStyle w:val="ListBullet"/>
        <w:numPr>
          <w:ilvl w:val="0"/>
          <w:numId w:val="0"/>
        </w:numPr>
        <w:spacing w:before="0" w:after="0" w:line="240" w:lineRule="auto"/>
        <w:ind w:left="432" w:hanging="288"/>
      </w:pPr>
    </w:p>
    <w:p w:rsidR="001273C1" w:rsidRDefault="0084301A">
      <w:pPr>
        <w:pStyle w:val="Heading2"/>
      </w:pPr>
      <w:sdt>
        <w:sdtPr>
          <w:alias w:val="Execution Strategy:"/>
          <w:tag w:val="Execution Strategy:"/>
          <w:id w:val="-738408525"/>
          <w:placeholder>
            <w:docPart w:val="3A92304FD07247C8B9982D2D3A12C4D6"/>
          </w:placeholder>
          <w:temporary/>
          <w:showingPlcHdr/>
          <w15:appearance w15:val="hidden"/>
        </w:sdtPr>
        <w:sdtEndPr/>
        <w:sdtContent>
          <w:r w:rsidR="00FC68B0" w:rsidRPr="003C0DAF">
            <w:t>Execution Strategy</w:t>
          </w:r>
        </w:sdtContent>
      </w:sdt>
    </w:p>
    <w:p w:rsidR="001273C1" w:rsidRPr="00774574" w:rsidRDefault="0001135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mendapatkan</w:t>
      </w:r>
      <w:proofErr w:type="spellEnd"/>
      <w:r w:rsidR="00483040"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hasil</w:t>
      </w:r>
      <w:proofErr w:type="spellEnd"/>
      <w:r w:rsidR="00483040" w:rsidRPr="00774574">
        <w:rPr>
          <w:sz w:val="22"/>
          <w:szCs w:val="22"/>
        </w:rPr>
        <w:t xml:space="preserve"> </w:t>
      </w:r>
      <w:proofErr w:type="spellStart"/>
      <w:r w:rsidR="00483040" w:rsidRPr="00774574">
        <w:rPr>
          <w:sz w:val="22"/>
          <w:szCs w:val="22"/>
        </w:rPr>
        <w:t>pelatihan</w:t>
      </w:r>
      <w:proofErr w:type="spellEnd"/>
      <w:r w:rsidR="00483040" w:rsidRPr="00774574">
        <w:rPr>
          <w:sz w:val="22"/>
          <w:szCs w:val="22"/>
        </w:rPr>
        <w:t xml:space="preserve"> yang optimal </w:t>
      </w:r>
      <w:proofErr w:type="spellStart"/>
      <w:r w:rsidR="00365546" w:rsidRPr="00774574">
        <w:rPr>
          <w:sz w:val="22"/>
          <w:szCs w:val="22"/>
        </w:rPr>
        <w:t>maka</w:t>
      </w:r>
      <w:proofErr w:type="spellEnd"/>
      <w:r w:rsidR="00365546" w:rsidRPr="00774574">
        <w:rPr>
          <w:sz w:val="22"/>
          <w:szCs w:val="22"/>
        </w:rPr>
        <w:t xml:space="preserve"> kami </w:t>
      </w:r>
      <w:proofErr w:type="spellStart"/>
      <w:r w:rsidR="00365546" w:rsidRPr="00774574">
        <w:rPr>
          <w:sz w:val="22"/>
          <w:szCs w:val="22"/>
        </w:rPr>
        <w:t>merekomendasikan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untuk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membentuk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kelompok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kapasitas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tidak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lebih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dari</w:t>
      </w:r>
      <w:proofErr w:type="spellEnd"/>
      <w:r w:rsidR="00365546" w:rsidRPr="00774574">
        <w:rPr>
          <w:sz w:val="22"/>
          <w:szCs w:val="22"/>
        </w:rPr>
        <w:t xml:space="preserve"> 15 </w:t>
      </w:r>
      <w:proofErr w:type="spellStart"/>
      <w:r w:rsidR="00365546" w:rsidRPr="00774574">
        <w:rPr>
          <w:sz w:val="22"/>
          <w:szCs w:val="22"/>
        </w:rPr>
        <w:t>peserta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setiap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kelasnya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Disamping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itu</w:t>
      </w:r>
      <w:proofErr w:type="spellEnd"/>
      <w:r w:rsidR="00365546" w:rsidRPr="00774574">
        <w:rPr>
          <w:sz w:val="22"/>
          <w:szCs w:val="22"/>
        </w:rPr>
        <w:t xml:space="preserve">, </w:t>
      </w:r>
      <w:proofErr w:type="spellStart"/>
      <w:r w:rsidR="00365546" w:rsidRPr="00774574">
        <w:rPr>
          <w:sz w:val="22"/>
          <w:szCs w:val="22"/>
        </w:rPr>
        <w:t>kelas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berjalan</w:t>
      </w:r>
      <w:proofErr w:type="spellEnd"/>
      <w:r w:rsidR="00365546" w:rsidRPr="00774574">
        <w:rPr>
          <w:sz w:val="22"/>
          <w:szCs w:val="22"/>
        </w:rPr>
        <w:t xml:space="preserve"> 6 </w:t>
      </w:r>
      <w:proofErr w:type="spellStart"/>
      <w:r w:rsidR="00365546" w:rsidRPr="00774574">
        <w:rPr>
          <w:sz w:val="22"/>
          <w:szCs w:val="22"/>
        </w:rPr>
        <w:t>pekan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2 kali </w:t>
      </w:r>
      <w:proofErr w:type="spellStart"/>
      <w:r w:rsidR="00365546" w:rsidRPr="00774574">
        <w:rPr>
          <w:sz w:val="22"/>
          <w:szCs w:val="22"/>
        </w:rPr>
        <w:t>pertemuan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dalam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satu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pekannya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Selama</w:t>
      </w:r>
      <w:proofErr w:type="spellEnd"/>
      <w:r w:rsidR="00365546" w:rsidRPr="00774574">
        <w:rPr>
          <w:sz w:val="22"/>
          <w:szCs w:val="22"/>
        </w:rPr>
        <w:t xml:space="preserve"> 60 </w:t>
      </w:r>
      <w:proofErr w:type="spellStart"/>
      <w:r w:rsidR="00365546" w:rsidRPr="00774574">
        <w:rPr>
          <w:sz w:val="22"/>
          <w:szCs w:val="22"/>
        </w:rPr>
        <w:t>menit</w:t>
      </w:r>
      <w:proofErr w:type="spellEnd"/>
      <w:r w:rsidR="00365546" w:rsidRPr="00774574">
        <w:rPr>
          <w:sz w:val="22"/>
          <w:szCs w:val="22"/>
        </w:rPr>
        <w:t xml:space="preserve">, tutor </w:t>
      </w:r>
      <w:proofErr w:type="spellStart"/>
      <w:r w:rsidR="00365546" w:rsidRPr="00774574">
        <w:rPr>
          <w:sz w:val="22"/>
          <w:szCs w:val="22"/>
        </w:rPr>
        <w:t>memandu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aktivitas-aktivitas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pelatihan</w:t>
      </w:r>
      <w:proofErr w:type="spellEnd"/>
      <w:r w:rsidR="00365546" w:rsidRPr="00774574">
        <w:rPr>
          <w:sz w:val="22"/>
          <w:szCs w:val="22"/>
        </w:rPr>
        <w:t xml:space="preserve"> yang </w:t>
      </w:r>
      <w:proofErr w:type="spellStart"/>
      <w:r w:rsidR="00365546" w:rsidRPr="00774574">
        <w:rPr>
          <w:sz w:val="22"/>
          <w:szCs w:val="22"/>
        </w:rPr>
        <w:t>diberikan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secara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efektif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efisien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sesuai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dengan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topik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diskusi</w:t>
      </w:r>
      <w:proofErr w:type="spellEnd"/>
      <w:r w:rsidR="00365546" w:rsidRPr="00774574">
        <w:rPr>
          <w:sz w:val="22"/>
          <w:szCs w:val="22"/>
        </w:rPr>
        <w:t xml:space="preserve">. </w:t>
      </w:r>
      <w:proofErr w:type="spellStart"/>
      <w:r w:rsidR="00365546" w:rsidRPr="00774574">
        <w:rPr>
          <w:sz w:val="22"/>
          <w:szCs w:val="22"/>
        </w:rPr>
        <w:t>Pada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akhirnya</w:t>
      </w:r>
      <w:proofErr w:type="spellEnd"/>
      <w:r w:rsidR="00365546" w:rsidRPr="00774574">
        <w:rPr>
          <w:sz w:val="22"/>
          <w:szCs w:val="22"/>
        </w:rPr>
        <w:t xml:space="preserve">, </w:t>
      </w:r>
      <w:proofErr w:type="spellStart"/>
      <w:r w:rsidR="00365546" w:rsidRPr="00774574">
        <w:rPr>
          <w:sz w:val="22"/>
          <w:szCs w:val="22"/>
        </w:rPr>
        <w:t>evaluasi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dilaksanakan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secara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menyeluruh</w:t>
      </w:r>
      <w:proofErr w:type="spellEnd"/>
      <w:r w:rsidR="00365546" w:rsidRPr="00774574">
        <w:rPr>
          <w:sz w:val="22"/>
          <w:szCs w:val="22"/>
        </w:rPr>
        <w:t xml:space="preserve"> yang </w:t>
      </w:r>
      <w:proofErr w:type="spellStart"/>
      <w:r w:rsidR="00365546" w:rsidRPr="00774574">
        <w:rPr>
          <w:sz w:val="22"/>
          <w:szCs w:val="22"/>
        </w:rPr>
        <w:t>didasari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oleh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hasil</w:t>
      </w:r>
      <w:proofErr w:type="spellEnd"/>
      <w:r w:rsidR="00365546" w:rsidRPr="00774574">
        <w:rPr>
          <w:sz w:val="22"/>
          <w:szCs w:val="22"/>
        </w:rPr>
        <w:t xml:space="preserve"> monitoring tutor </w:t>
      </w:r>
      <w:proofErr w:type="spellStart"/>
      <w:r w:rsidR="00365546" w:rsidRPr="00774574">
        <w:rPr>
          <w:sz w:val="22"/>
          <w:szCs w:val="22"/>
        </w:rPr>
        <w:t>selama</w:t>
      </w:r>
      <w:proofErr w:type="spellEnd"/>
      <w:r w:rsidR="00365546" w:rsidRPr="00774574">
        <w:rPr>
          <w:sz w:val="22"/>
          <w:szCs w:val="22"/>
        </w:rPr>
        <w:t xml:space="preserve"> 12 kali </w:t>
      </w:r>
      <w:proofErr w:type="spellStart"/>
      <w:r w:rsidR="00365546" w:rsidRPr="00774574">
        <w:rPr>
          <w:sz w:val="22"/>
          <w:szCs w:val="22"/>
        </w:rPr>
        <w:t>pertemuan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pada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lastRenderedPageBreak/>
        <w:t>tiap-tiap</w:t>
      </w:r>
      <w:proofErr w:type="spellEnd"/>
      <w:r w:rsidR="00365546" w:rsidRPr="00774574">
        <w:rPr>
          <w:sz w:val="22"/>
          <w:szCs w:val="22"/>
        </w:rPr>
        <w:t xml:space="preserve"> </w:t>
      </w:r>
      <w:proofErr w:type="spellStart"/>
      <w:r w:rsidR="00365546" w:rsidRPr="00774574">
        <w:rPr>
          <w:sz w:val="22"/>
          <w:szCs w:val="22"/>
        </w:rPr>
        <w:t>peserta</w:t>
      </w:r>
      <w:proofErr w:type="spellEnd"/>
      <w:r w:rsidR="00365546" w:rsidRPr="00774574">
        <w:rPr>
          <w:sz w:val="22"/>
          <w:szCs w:val="22"/>
        </w:rPr>
        <w:t>.</w:t>
      </w:r>
      <w:r w:rsidR="00212390" w:rsidRPr="00774574">
        <w:rPr>
          <w:sz w:val="22"/>
          <w:szCs w:val="22"/>
        </w:rPr>
        <w:t xml:space="preserve"> Demi </w:t>
      </w:r>
      <w:proofErr w:type="spellStart"/>
      <w:r w:rsidR="00212390" w:rsidRPr="00774574">
        <w:rPr>
          <w:sz w:val="22"/>
          <w:szCs w:val="22"/>
        </w:rPr>
        <w:t>menjaga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mutu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pelatihan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dan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semangat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peserta</w:t>
      </w:r>
      <w:proofErr w:type="spellEnd"/>
      <w:r w:rsidR="00212390" w:rsidRPr="00774574">
        <w:rPr>
          <w:sz w:val="22"/>
          <w:szCs w:val="22"/>
        </w:rPr>
        <w:t xml:space="preserve"> kami </w:t>
      </w:r>
      <w:proofErr w:type="spellStart"/>
      <w:r w:rsidR="00212390" w:rsidRPr="00774574">
        <w:rPr>
          <w:sz w:val="22"/>
          <w:szCs w:val="22"/>
        </w:rPr>
        <w:t>juga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sangat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menyarankan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untuk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mengadakan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pelatihan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secara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langsung</w:t>
      </w:r>
      <w:proofErr w:type="spellEnd"/>
      <w:r w:rsidR="00212390" w:rsidRPr="00774574">
        <w:rPr>
          <w:sz w:val="22"/>
          <w:szCs w:val="22"/>
        </w:rPr>
        <w:t>/</w:t>
      </w:r>
      <w:proofErr w:type="spellStart"/>
      <w:r w:rsidR="00212390" w:rsidRPr="00774574">
        <w:rPr>
          <w:sz w:val="22"/>
          <w:szCs w:val="22"/>
        </w:rPr>
        <w:t>tatap</w:t>
      </w:r>
      <w:proofErr w:type="spellEnd"/>
      <w:r w:rsidR="00212390" w:rsidRPr="00774574">
        <w:rPr>
          <w:sz w:val="22"/>
          <w:szCs w:val="22"/>
        </w:rPr>
        <w:t xml:space="preserve"> </w:t>
      </w:r>
      <w:proofErr w:type="spellStart"/>
      <w:r w:rsidR="00212390" w:rsidRPr="00774574">
        <w:rPr>
          <w:sz w:val="22"/>
          <w:szCs w:val="22"/>
        </w:rPr>
        <w:t>muka</w:t>
      </w:r>
      <w:proofErr w:type="spellEnd"/>
      <w:r w:rsidR="00212390" w:rsidRPr="00774574">
        <w:rPr>
          <w:sz w:val="22"/>
          <w:szCs w:val="22"/>
        </w:rPr>
        <w:t>.</w:t>
      </w:r>
    </w:p>
    <w:p w:rsidR="001273C1" w:rsidRDefault="0084301A">
      <w:pPr>
        <w:pStyle w:val="Heading2"/>
      </w:pPr>
      <w:sdt>
        <w:sdtPr>
          <w:alias w:val="Project Deliverables:"/>
          <w:tag w:val="Project Deliverables:"/>
          <w:id w:val="1450042905"/>
          <w:placeholder>
            <w:docPart w:val="4556E60EA5824F77A7086D047DA5D2DB"/>
          </w:placeholder>
          <w:temporary/>
          <w:showingPlcHdr/>
          <w15:appearance w15:val="hidden"/>
        </w:sdtPr>
        <w:sdtEndPr/>
        <w:sdtContent>
          <w:r w:rsidR="00FC68B0" w:rsidRPr="003C0DAF">
            <w:t>Project Deliverables</w:t>
          </w:r>
        </w:sdtContent>
      </w:sdt>
    </w:p>
    <w:p w:rsidR="00017EFD" w:rsidRPr="00583138" w:rsidRDefault="00C95212" w:rsidP="00583138">
      <w:pPr>
        <w:keepNext/>
        <w:rPr>
          <w:b/>
          <w:bCs/>
        </w:rPr>
      </w:pPr>
      <w:proofErr w:type="spellStart"/>
      <w:r w:rsidRPr="00C95212">
        <w:rPr>
          <w:b/>
          <w:bCs/>
        </w:rPr>
        <w:t>Lampiran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rencana</w:t>
      </w:r>
      <w:proofErr w:type="spellEnd"/>
      <w:r w:rsidRPr="00C95212">
        <w:rPr>
          <w:b/>
          <w:bCs/>
        </w:rPr>
        <w:t xml:space="preserve"> ajar </w:t>
      </w:r>
      <w:proofErr w:type="spellStart"/>
      <w:r w:rsidRPr="00C95212">
        <w:rPr>
          <w:b/>
          <w:bCs/>
        </w:rPr>
        <w:t>tertera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pada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laman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akhir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dokumen</w:t>
      </w:r>
      <w:proofErr w:type="spellEnd"/>
      <w:r w:rsidRPr="00C95212">
        <w:rPr>
          <w:b/>
          <w:bCs/>
        </w:rPr>
        <w:t xml:space="preserve"> </w:t>
      </w:r>
      <w:proofErr w:type="spellStart"/>
      <w:r w:rsidRPr="00C95212">
        <w:rPr>
          <w:b/>
          <w:bCs/>
        </w:rPr>
        <w:t>ini</w:t>
      </w:r>
      <w:proofErr w:type="spellEnd"/>
    </w:p>
    <w:p w:rsidR="001273C1" w:rsidRDefault="0084301A">
      <w:pPr>
        <w:pStyle w:val="Heading2"/>
      </w:pPr>
      <w:sdt>
        <w:sdtPr>
          <w:alias w:val="Timeline for Execution:"/>
          <w:tag w:val="Timeline for Execution:"/>
          <w:id w:val="-1282346054"/>
          <w:placeholder>
            <w:docPart w:val="CAB839AA99B440159849ACC63D4120C0"/>
          </w:placeholder>
          <w:temporary/>
          <w:showingPlcHdr/>
          <w15:appearance w15:val="hidden"/>
        </w:sdtPr>
        <w:sdtEndPr/>
        <w:sdtContent>
          <w:r w:rsidR="00FC68B0" w:rsidRPr="003C0DAF">
            <w:t>Timeline for Execution</w:t>
          </w:r>
        </w:sdtContent>
      </w:sdt>
    </w:p>
    <w:p w:rsidR="001273C1" w:rsidRPr="00774574" w:rsidRDefault="00947CCE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P</w:t>
      </w:r>
      <w:r w:rsidR="00C95212" w:rsidRPr="00774574">
        <w:rPr>
          <w:sz w:val="22"/>
          <w:szCs w:val="22"/>
        </w:rPr>
        <w:t>elatihan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dimulai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pada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minggu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ke</w:t>
      </w:r>
      <w:proofErr w:type="spellEnd"/>
      <w:r w:rsidR="00C95212" w:rsidRPr="00774574">
        <w:rPr>
          <w:sz w:val="22"/>
          <w:szCs w:val="22"/>
        </w:rPr>
        <w:t xml:space="preserve"> 3 </w:t>
      </w:r>
      <w:proofErr w:type="spellStart"/>
      <w:r w:rsidR="00C95212" w:rsidRPr="00774574">
        <w:rPr>
          <w:sz w:val="22"/>
          <w:szCs w:val="22"/>
        </w:rPr>
        <w:t>bulan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Januari</w:t>
      </w:r>
      <w:proofErr w:type="spellEnd"/>
      <w:r w:rsidR="00C95212" w:rsidRPr="00774574">
        <w:rPr>
          <w:sz w:val="22"/>
          <w:szCs w:val="22"/>
        </w:rPr>
        <w:t xml:space="preserve"> 2023 </w:t>
      </w:r>
      <w:proofErr w:type="spellStart"/>
      <w:r w:rsidR="00C95212" w:rsidRPr="00774574">
        <w:rPr>
          <w:sz w:val="22"/>
          <w:szCs w:val="22"/>
        </w:rPr>
        <w:t>dan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selesai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C95212" w:rsidRPr="00774574">
        <w:rPr>
          <w:sz w:val="22"/>
          <w:szCs w:val="22"/>
        </w:rPr>
        <w:t>pada</w:t>
      </w:r>
      <w:proofErr w:type="spellEnd"/>
      <w:r w:rsidR="00C95212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minggu</w:t>
      </w:r>
      <w:proofErr w:type="spellEnd"/>
      <w:r w:rsidR="000556CF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ke</w:t>
      </w:r>
      <w:proofErr w:type="spellEnd"/>
      <w:r w:rsidR="000556CF" w:rsidRPr="00774574">
        <w:rPr>
          <w:sz w:val="22"/>
          <w:szCs w:val="22"/>
        </w:rPr>
        <w:t xml:space="preserve"> 4 </w:t>
      </w:r>
      <w:proofErr w:type="spellStart"/>
      <w:r w:rsidR="000556CF" w:rsidRPr="00774574">
        <w:rPr>
          <w:sz w:val="22"/>
          <w:szCs w:val="22"/>
        </w:rPr>
        <w:t>bulan</w:t>
      </w:r>
      <w:proofErr w:type="spellEnd"/>
      <w:r w:rsidR="000556CF" w:rsidRPr="00774574">
        <w:rPr>
          <w:sz w:val="22"/>
          <w:szCs w:val="22"/>
        </w:rPr>
        <w:t xml:space="preserve"> </w:t>
      </w:r>
      <w:proofErr w:type="spellStart"/>
      <w:r w:rsidR="000556CF" w:rsidRPr="00774574">
        <w:rPr>
          <w:sz w:val="22"/>
          <w:szCs w:val="22"/>
        </w:rPr>
        <w:t>Februari</w:t>
      </w:r>
      <w:proofErr w:type="spellEnd"/>
      <w:r w:rsidR="000556CF" w:rsidRPr="00774574">
        <w:rPr>
          <w:sz w:val="22"/>
          <w:szCs w:val="22"/>
        </w:rPr>
        <w:t xml:space="preserve"> 2023. </w:t>
      </w:r>
      <w:proofErr w:type="spellStart"/>
      <w:r w:rsidRPr="00774574">
        <w:rPr>
          <w:sz w:val="22"/>
          <w:szCs w:val="22"/>
        </w:rPr>
        <w:t>Berikut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gambaran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linimasa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kegiatan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percakapan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</w:p>
    <w:tbl>
      <w:tblPr>
        <w:tblStyle w:val="ProposalTable"/>
        <w:tblW w:w="3341" w:type="pct"/>
        <w:jc w:val="center"/>
        <w:tblLook w:val="04A0" w:firstRow="1" w:lastRow="0" w:firstColumn="1" w:lastColumn="0" w:noHBand="0" w:noVBand="1"/>
        <w:tblDescription w:val="Project timeline"/>
      </w:tblPr>
      <w:tblGrid>
        <w:gridCol w:w="855"/>
        <w:gridCol w:w="1797"/>
        <w:gridCol w:w="1797"/>
        <w:gridCol w:w="1799"/>
      </w:tblGrid>
      <w:tr w:rsidR="00C27980" w:rsidTr="002123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684" w:type="pct"/>
          </w:tcPr>
          <w:p w:rsidR="001273C1" w:rsidRDefault="00947CCE">
            <w:proofErr w:type="spellStart"/>
            <w:r>
              <w:t>Kelas</w:t>
            </w:r>
            <w:proofErr w:type="spellEnd"/>
          </w:p>
        </w:tc>
        <w:tc>
          <w:tcPr>
            <w:tcW w:w="1438" w:type="pct"/>
          </w:tcPr>
          <w:p w:rsidR="001273C1" w:rsidRDefault="00212390">
            <w:r>
              <w:t xml:space="preserve">Hari </w:t>
            </w:r>
            <w:proofErr w:type="spellStart"/>
            <w:r>
              <w:t>Belajar</w:t>
            </w:r>
            <w:proofErr w:type="spellEnd"/>
          </w:p>
        </w:tc>
        <w:tc>
          <w:tcPr>
            <w:tcW w:w="1438" w:type="pct"/>
          </w:tcPr>
          <w:p w:rsidR="001273C1" w:rsidRDefault="00212390"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Belajar</w:t>
            </w:r>
            <w:proofErr w:type="spellEnd"/>
          </w:p>
        </w:tc>
        <w:tc>
          <w:tcPr>
            <w:tcW w:w="1440" w:type="pct"/>
          </w:tcPr>
          <w:p w:rsidR="001273C1" w:rsidRDefault="00212390">
            <w:r>
              <w:t>Total Jam</w:t>
            </w:r>
          </w:p>
        </w:tc>
      </w:tr>
      <w:tr w:rsidR="001273C1" w:rsidTr="00212390">
        <w:trPr>
          <w:jc w:val="center"/>
        </w:trPr>
        <w:tc>
          <w:tcPr>
            <w:tcW w:w="684" w:type="pct"/>
          </w:tcPr>
          <w:p w:rsidR="001273C1" w:rsidRDefault="00947CCE" w:rsidP="00212390">
            <w:pPr>
              <w:jc w:val="center"/>
            </w:pPr>
            <w:r>
              <w:t>A</w:t>
            </w:r>
          </w:p>
        </w:tc>
        <w:tc>
          <w:tcPr>
            <w:tcW w:w="1438" w:type="pct"/>
          </w:tcPr>
          <w:p w:rsidR="001273C1" w:rsidRDefault="0084301A" w:rsidP="00101993">
            <w:sdt>
              <w:sdtPr>
                <w:id w:val="2097751622"/>
                <w:placeholder>
                  <w:docPart w:val="65026541693744BAB5F559171B0FE434"/>
                </w:placeholder>
                <w15:appearance w15:val="hidden"/>
              </w:sdtPr>
              <w:sdtEndPr/>
              <w:sdtContent>
                <w:proofErr w:type="spellStart"/>
                <w:r w:rsidR="00212390">
                  <w:t>Selasa</w:t>
                </w:r>
                <w:proofErr w:type="spellEnd"/>
                <w:r w:rsidR="00212390">
                  <w:t xml:space="preserve"> &amp; </w:t>
                </w:r>
                <w:proofErr w:type="spellStart"/>
                <w:r w:rsidR="00212390">
                  <w:t>Jumat</w:t>
                </w:r>
                <w:proofErr w:type="spellEnd"/>
              </w:sdtContent>
            </w:sdt>
            <w:r w:rsidR="00101993">
              <w:t xml:space="preserve"> </w:t>
            </w:r>
          </w:p>
        </w:tc>
        <w:tc>
          <w:tcPr>
            <w:tcW w:w="1438" w:type="pct"/>
          </w:tcPr>
          <w:p w:rsidR="001273C1" w:rsidRDefault="0084301A" w:rsidP="00101993">
            <w:sdt>
              <w:sdtPr>
                <w:id w:val="-360672418"/>
                <w:placeholder>
                  <w:docPart w:val="9F34A63376A242A6AB85EBDEB07F827A"/>
                </w:placeholder>
                <w15:appearance w15:val="hidden"/>
              </w:sdtPr>
              <w:sdtEndPr/>
              <w:sdtContent>
                <w:r w:rsidR="00212390">
                  <w:t xml:space="preserve">17 </w:t>
                </w:r>
                <w:proofErr w:type="spellStart"/>
                <w:r w:rsidR="00212390">
                  <w:t>Januari</w:t>
                </w:r>
                <w:proofErr w:type="spellEnd"/>
                <w:r w:rsidR="00212390">
                  <w:t xml:space="preserve"> 2023</w:t>
                </w:r>
              </w:sdtContent>
            </w:sdt>
            <w:r w:rsidR="00101993">
              <w:t xml:space="preserve"> </w:t>
            </w:r>
          </w:p>
        </w:tc>
        <w:tc>
          <w:tcPr>
            <w:tcW w:w="1440" w:type="pct"/>
          </w:tcPr>
          <w:p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  <w:tr w:rsidR="001273C1" w:rsidTr="00212390">
        <w:trPr>
          <w:jc w:val="center"/>
        </w:trPr>
        <w:tc>
          <w:tcPr>
            <w:tcW w:w="684" w:type="pct"/>
          </w:tcPr>
          <w:p w:rsidR="001273C1" w:rsidRDefault="00947CCE" w:rsidP="00212390">
            <w:pPr>
              <w:jc w:val="center"/>
            </w:pPr>
            <w:r>
              <w:t>B</w:t>
            </w:r>
          </w:p>
        </w:tc>
        <w:tc>
          <w:tcPr>
            <w:tcW w:w="1438" w:type="pct"/>
          </w:tcPr>
          <w:p w:rsidR="001273C1" w:rsidRDefault="00212390" w:rsidP="00101993">
            <w:proofErr w:type="spellStart"/>
            <w:r>
              <w:t>Senin</w:t>
            </w:r>
            <w:proofErr w:type="spellEnd"/>
            <w:r>
              <w:t xml:space="preserve"> &amp; </w:t>
            </w:r>
            <w:proofErr w:type="spellStart"/>
            <w:r>
              <w:t>Kamis</w:t>
            </w:r>
            <w:proofErr w:type="spellEnd"/>
          </w:p>
        </w:tc>
        <w:tc>
          <w:tcPr>
            <w:tcW w:w="1438" w:type="pct"/>
          </w:tcPr>
          <w:p w:rsidR="001273C1" w:rsidRDefault="00212390" w:rsidP="00101993">
            <w:r>
              <w:t xml:space="preserve">16 </w:t>
            </w:r>
            <w:proofErr w:type="spellStart"/>
            <w:r>
              <w:t>Januari</w:t>
            </w:r>
            <w:proofErr w:type="spellEnd"/>
            <w:r>
              <w:t xml:space="preserve"> 2023</w:t>
            </w:r>
          </w:p>
        </w:tc>
        <w:tc>
          <w:tcPr>
            <w:tcW w:w="1440" w:type="pct"/>
          </w:tcPr>
          <w:p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  <w:tr w:rsidR="001273C1" w:rsidTr="00212390">
        <w:trPr>
          <w:jc w:val="center"/>
        </w:trPr>
        <w:tc>
          <w:tcPr>
            <w:tcW w:w="684" w:type="pct"/>
          </w:tcPr>
          <w:p w:rsidR="001273C1" w:rsidRDefault="00947CCE" w:rsidP="00212390">
            <w:pPr>
              <w:jc w:val="center"/>
            </w:pPr>
            <w:r>
              <w:t>C</w:t>
            </w:r>
          </w:p>
        </w:tc>
        <w:tc>
          <w:tcPr>
            <w:tcW w:w="1438" w:type="pct"/>
          </w:tcPr>
          <w:p w:rsidR="001273C1" w:rsidRDefault="00212390" w:rsidP="00101993">
            <w:proofErr w:type="spellStart"/>
            <w:r>
              <w:t>Rabu</w:t>
            </w:r>
            <w:proofErr w:type="spellEnd"/>
            <w:r>
              <w:t xml:space="preserve"> &amp; </w:t>
            </w:r>
            <w:proofErr w:type="spellStart"/>
            <w:r>
              <w:t>Kamis</w:t>
            </w:r>
            <w:proofErr w:type="spellEnd"/>
          </w:p>
        </w:tc>
        <w:tc>
          <w:tcPr>
            <w:tcW w:w="1438" w:type="pct"/>
          </w:tcPr>
          <w:p w:rsidR="001273C1" w:rsidRDefault="00212390" w:rsidP="00101993">
            <w:r>
              <w:t xml:space="preserve">18 </w:t>
            </w:r>
            <w:proofErr w:type="spellStart"/>
            <w:r>
              <w:t>Januari</w:t>
            </w:r>
            <w:proofErr w:type="spellEnd"/>
            <w:r>
              <w:t xml:space="preserve"> 2023</w:t>
            </w:r>
          </w:p>
        </w:tc>
        <w:tc>
          <w:tcPr>
            <w:tcW w:w="1440" w:type="pct"/>
          </w:tcPr>
          <w:p w:rsidR="001273C1" w:rsidRDefault="00212390" w:rsidP="00101993">
            <w:r>
              <w:rPr>
                <w:rFonts w:cstheme="minorHAnsi"/>
              </w:rPr>
              <w:t>±</w:t>
            </w:r>
            <w:r>
              <w:t>1</w:t>
            </w:r>
            <w:r w:rsidR="00701DD7">
              <w:t>2</w:t>
            </w:r>
            <w:r>
              <w:t xml:space="preserve"> jam</w:t>
            </w:r>
          </w:p>
        </w:tc>
      </w:tr>
    </w:tbl>
    <w:p w:rsidR="00017EFD" w:rsidRDefault="00017EFD">
      <w:pPr>
        <w:pStyle w:val="FootnoteText"/>
      </w:pPr>
    </w:p>
    <w:p w:rsidR="001273C1" w:rsidRDefault="0084301A" w:rsidP="005140CB">
      <w:pPr>
        <w:pStyle w:val="Heading1"/>
      </w:pPr>
      <w:sdt>
        <w:sdtPr>
          <w:alias w:val="Expected Results:"/>
          <w:tag w:val="Expected Results:"/>
          <w:id w:val="1434475270"/>
          <w:placeholder>
            <w:docPart w:val="B58C2049A5224239845AD5F2C0D0EDC4"/>
          </w:placeholder>
          <w:temporary/>
          <w:showingPlcHdr/>
          <w15:appearance w15:val="hidden"/>
        </w:sdtPr>
        <w:sdtEndPr/>
        <w:sdtContent>
          <w:r w:rsidR="000322BF">
            <w:t>Expected Results</w:t>
          </w:r>
        </w:sdtContent>
      </w:sdt>
    </w:p>
    <w:p w:rsidR="001273C1" w:rsidRPr="00774574" w:rsidRDefault="0073414D" w:rsidP="00FC39BC">
      <w:pPr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Setelah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menyelesaikan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lengkap</w:t>
      </w:r>
      <w:proofErr w:type="spellEnd"/>
      <w:r w:rsidRPr="00774574">
        <w:rPr>
          <w:sz w:val="22"/>
          <w:szCs w:val="22"/>
        </w:rPr>
        <w:t xml:space="preserve">,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umum</w:t>
      </w:r>
      <w:proofErr w:type="spellEnd"/>
      <w:r w:rsidRPr="00774574">
        <w:rPr>
          <w:sz w:val="22"/>
          <w:szCs w:val="22"/>
        </w:rPr>
        <w:t xml:space="preserve"> kami </w:t>
      </w:r>
      <w:proofErr w:type="spellStart"/>
      <w:r w:rsidRPr="00774574">
        <w:rPr>
          <w:sz w:val="22"/>
          <w:szCs w:val="22"/>
        </w:rPr>
        <w:t>memiliki</w:t>
      </w:r>
      <w:proofErr w:type="spellEnd"/>
      <w:r w:rsidRPr="00774574">
        <w:rPr>
          <w:sz w:val="22"/>
          <w:szCs w:val="22"/>
        </w:rPr>
        <w:t xml:space="preserve"> target para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percaya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berdialog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menggunakan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Secara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khusus</w:t>
      </w:r>
      <w:proofErr w:type="spellEnd"/>
      <w:r w:rsidRPr="00774574">
        <w:rPr>
          <w:sz w:val="22"/>
          <w:szCs w:val="22"/>
        </w:rPr>
        <w:t xml:space="preserve">, kami </w:t>
      </w:r>
      <w:proofErr w:type="spellStart"/>
      <w:r w:rsidRPr="00774574">
        <w:rPr>
          <w:sz w:val="22"/>
          <w:szCs w:val="22"/>
        </w:rPr>
        <w:t>berharap</w:t>
      </w:r>
      <w:proofErr w:type="spellEnd"/>
      <w:r w:rsidRPr="00774574">
        <w:rPr>
          <w:sz w:val="22"/>
          <w:szCs w:val="22"/>
        </w:rPr>
        <w:t xml:space="preserve"> para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berkomunikasi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menggunakan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frasa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kosa</w:t>
      </w:r>
      <w:proofErr w:type="spellEnd"/>
      <w:r w:rsidRPr="00774574">
        <w:rPr>
          <w:sz w:val="22"/>
          <w:szCs w:val="22"/>
        </w:rPr>
        <w:t xml:space="preserve"> kata </w:t>
      </w:r>
      <w:proofErr w:type="spellStart"/>
      <w:r w:rsidRPr="00774574">
        <w:rPr>
          <w:sz w:val="22"/>
          <w:szCs w:val="22"/>
        </w:rPr>
        <w:t>menengah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konteks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keseharian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sehingga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siap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saat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berhadapan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petutur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asli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>.</w:t>
      </w:r>
    </w:p>
    <w:p w:rsidR="001273C1" w:rsidRDefault="0084301A" w:rsidP="005140CB">
      <w:pPr>
        <w:pStyle w:val="Heading1"/>
      </w:pPr>
      <w:sdt>
        <w:sdtPr>
          <w:alias w:val="Pricing:"/>
          <w:tag w:val="Pricing:"/>
          <w:id w:val="1527065974"/>
          <w:placeholder>
            <w:docPart w:val="94EBF34C03394A62915F6C49FDC4B9EB"/>
          </w:placeholder>
          <w:temporary/>
          <w:showingPlcHdr/>
          <w15:appearance w15:val="hidden"/>
        </w:sdtPr>
        <w:sdtEndPr/>
        <w:sdtContent>
          <w:r w:rsidR="006C5ECB">
            <w:t>Pricing</w:t>
          </w:r>
        </w:sdtContent>
      </w:sdt>
    </w:p>
    <w:p w:rsidR="001273C1" w:rsidRDefault="0073414D">
      <w:proofErr w:type="spellStart"/>
      <w:r>
        <w:t>Tabel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penyelenggaran</w:t>
      </w:r>
      <w:proofErr w:type="spellEnd"/>
      <w:r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structural di ULBI</w:t>
      </w:r>
    </w:p>
    <w:tbl>
      <w:tblPr>
        <w:tblW w:w="9346" w:type="dxa"/>
        <w:tblLook w:val="04A0" w:firstRow="1" w:lastRow="0" w:firstColumn="1" w:lastColumn="0" w:noHBand="0" w:noVBand="1"/>
        <w:tblDescription w:val="Pricing summary"/>
      </w:tblPr>
      <w:tblGrid>
        <w:gridCol w:w="2940"/>
        <w:gridCol w:w="2012"/>
        <w:gridCol w:w="2835"/>
        <w:gridCol w:w="1559"/>
      </w:tblGrid>
      <w:tr w:rsidR="00F81245" w:rsidRPr="00F81245" w:rsidTr="00F81245">
        <w:trPr>
          <w:trHeight w:val="315"/>
        </w:trPr>
        <w:tc>
          <w:tcPr>
            <w:tcW w:w="2940" w:type="dxa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Jenis</w:t>
            </w:r>
            <w:proofErr w:type="spellEnd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 xml:space="preserve"> </w:t>
            </w: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Biaya</w:t>
            </w:r>
            <w:proofErr w:type="spellEnd"/>
          </w:p>
        </w:tc>
        <w:tc>
          <w:tcPr>
            <w:tcW w:w="2012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BSU (</w:t>
            </w: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Rp</w:t>
            </w:r>
            <w:proofErr w:type="spellEnd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)</w:t>
            </w:r>
          </w:p>
        </w:tc>
        <w:tc>
          <w:tcPr>
            <w:tcW w:w="2835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Kuantitas</w:t>
            </w:r>
            <w:proofErr w:type="spellEnd"/>
          </w:p>
        </w:tc>
        <w:tc>
          <w:tcPr>
            <w:tcW w:w="1559" w:type="dxa"/>
            <w:tcBorders>
              <w:top w:val="single" w:sz="8" w:space="0" w:color="4472C4"/>
              <w:left w:val="nil"/>
              <w:bottom w:val="single" w:sz="8" w:space="0" w:color="4472C4"/>
              <w:right w:val="single" w:sz="8" w:space="0" w:color="4472C4"/>
            </w:tcBorders>
            <w:shd w:val="clear" w:color="000000" w:fill="4472C4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Segoe UI" w:eastAsia="Times New Roman" w:hAnsi="Segoe UI" w:cs="Segoe UI"/>
                <w:color w:val="FFFFFF"/>
                <w:lang w:eastAsia="en-US"/>
              </w:rPr>
            </w:pP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Jumlah</w:t>
            </w:r>
            <w:proofErr w:type="spellEnd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 xml:space="preserve"> (</w:t>
            </w:r>
            <w:proofErr w:type="spellStart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Rp</w:t>
            </w:r>
            <w:proofErr w:type="spellEnd"/>
            <w:r w:rsidRPr="00F81245">
              <w:rPr>
                <w:rFonts w:ascii="Segoe UI" w:eastAsia="Times New Roman" w:hAnsi="Segoe UI" w:cs="Segoe UI"/>
                <w:color w:val="FFFFFF"/>
                <w:lang w:eastAsia="en-US"/>
              </w:rPr>
              <w:t>)</w:t>
            </w:r>
          </w:p>
        </w:tc>
      </w:tr>
      <w:tr w:rsidR="00F81245" w:rsidRPr="00F81245" w:rsidTr="00F81245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Honor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Mengajar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Tutor 15 jam 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          1.500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3 tutor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4.500.000 </w:t>
            </w:r>
          </w:p>
        </w:tc>
      </w:tr>
      <w:tr w:rsidR="00F81245" w:rsidRPr="00F81245" w:rsidTr="00F81245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ATK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     650.000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1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pax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650.000 </w:t>
            </w:r>
          </w:p>
        </w:tc>
      </w:tr>
      <w:tr w:rsidR="00F81245" w:rsidRPr="00F81245" w:rsidTr="00F81245">
        <w:trPr>
          <w:trHeight w:val="315"/>
        </w:trPr>
        <w:tc>
          <w:tcPr>
            <w:tcW w:w="294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Akomodasi</w:t>
            </w:r>
            <w:proofErr w:type="spellEnd"/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  1.000.000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1.000.000 </w:t>
            </w:r>
          </w:p>
        </w:tc>
      </w:tr>
      <w:tr w:rsidR="00F81245" w:rsidRPr="00F81245" w:rsidTr="00F81245">
        <w:trPr>
          <w:trHeight w:val="525"/>
        </w:trPr>
        <w:tc>
          <w:tcPr>
            <w:tcW w:w="294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Snack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        10.000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52 orang x 12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pertemuan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  <w:t xml:space="preserve">   6.240.000 </w:t>
            </w:r>
          </w:p>
        </w:tc>
      </w:tr>
      <w:tr w:rsidR="00F81245" w:rsidRPr="00F81245" w:rsidTr="00F81245">
        <w:trPr>
          <w:trHeight w:val="525"/>
        </w:trPr>
        <w:tc>
          <w:tcPr>
            <w:tcW w:w="2940" w:type="dxa"/>
            <w:tcBorders>
              <w:top w:val="nil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Kebutuhan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Makan</w:t>
            </w:r>
            <w:proofErr w:type="spellEnd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Siang</w:t>
            </w:r>
          </w:p>
        </w:tc>
        <w:tc>
          <w:tcPr>
            <w:tcW w:w="2012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                   25.000 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52 orang x 12 </w:t>
            </w:r>
            <w:proofErr w:type="spellStart"/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pertemuan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20"/>
              <w:jc w:val="right"/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sz w:val="22"/>
                <w:szCs w:val="22"/>
                <w:lang w:eastAsia="en-US"/>
              </w:rPr>
              <w:t xml:space="preserve"> 15.600.000 </w:t>
            </w:r>
          </w:p>
        </w:tc>
      </w:tr>
      <w:tr w:rsidR="00F81245" w:rsidRPr="00F81245" w:rsidTr="00F81245">
        <w:trPr>
          <w:trHeight w:val="315"/>
        </w:trPr>
        <w:tc>
          <w:tcPr>
            <w:tcW w:w="7787" w:type="dxa"/>
            <w:gridSpan w:val="3"/>
            <w:tcBorders>
              <w:top w:val="single" w:sz="8" w:space="0" w:color="4472C4"/>
              <w:left w:val="single" w:sz="8" w:space="0" w:color="4472C4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>Total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4472C4"/>
              <w:right w:val="single" w:sz="8" w:space="0" w:color="4472C4"/>
            </w:tcBorders>
            <w:shd w:val="clear" w:color="auto" w:fill="auto"/>
            <w:vAlign w:val="center"/>
            <w:hideMark/>
          </w:tcPr>
          <w:p w:rsidR="00F81245" w:rsidRPr="00F81245" w:rsidRDefault="00F81245" w:rsidP="00F81245">
            <w:pPr>
              <w:spacing w:before="0" w:after="0" w:line="240" w:lineRule="auto"/>
              <w:ind w:firstLineChars="100" w:firstLine="200"/>
              <w:jc w:val="right"/>
              <w:rPr>
                <w:rFonts w:ascii="Calibri" w:eastAsia="Times New Roman" w:hAnsi="Calibri" w:cs="Calibri"/>
                <w:color w:val="404040"/>
                <w:lang w:eastAsia="en-US"/>
              </w:rPr>
            </w:pPr>
            <w:r w:rsidRPr="00F81245">
              <w:rPr>
                <w:rFonts w:ascii="Calibri" w:eastAsia="Times New Roman" w:hAnsi="Calibri" w:cs="Calibri"/>
                <w:color w:val="404040"/>
                <w:lang w:eastAsia="en-US"/>
              </w:rPr>
              <w:t xml:space="preserve">  27.990.000 </w:t>
            </w:r>
          </w:p>
        </w:tc>
      </w:tr>
    </w:tbl>
    <w:p w:rsidR="00774574" w:rsidRDefault="00701DD7" w:rsidP="00FC39BC">
      <w:pPr>
        <w:spacing w:before="180"/>
        <w:jc w:val="both"/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Memperhatikan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jumlah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alokasi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waktu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berbeda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antara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biaya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durasi</w:t>
      </w:r>
      <w:proofErr w:type="spellEnd"/>
      <w:r w:rsidRPr="00774574">
        <w:rPr>
          <w:sz w:val="22"/>
          <w:szCs w:val="22"/>
        </w:rPr>
        <w:t xml:space="preserve"> real </w:t>
      </w:r>
      <w:proofErr w:type="spellStart"/>
      <w:r w:rsidRPr="00774574">
        <w:rPr>
          <w:sz w:val="22"/>
          <w:szCs w:val="22"/>
        </w:rPr>
        <w:t>mengajar</w:t>
      </w:r>
      <w:proofErr w:type="spellEnd"/>
      <w:r w:rsidRPr="00774574">
        <w:rPr>
          <w:sz w:val="22"/>
          <w:szCs w:val="22"/>
        </w:rPr>
        <w:t xml:space="preserve">. Honor </w:t>
      </w:r>
      <w:proofErr w:type="spellStart"/>
      <w:r w:rsidRPr="00774574">
        <w:rPr>
          <w:sz w:val="22"/>
          <w:szCs w:val="22"/>
        </w:rPr>
        <w:t>mengajar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terbilang</w:t>
      </w:r>
      <w:proofErr w:type="spellEnd"/>
      <w:r w:rsidRPr="00774574">
        <w:rPr>
          <w:sz w:val="22"/>
          <w:szCs w:val="22"/>
        </w:rPr>
        <w:t xml:space="preserve"> 15 jam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waktu</w:t>
      </w:r>
      <w:proofErr w:type="spellEnd"/>
      <w:r w:rsidRPr="00774574">
        <w:rPr>
          <w:sz w:val="22"/>
          <w:szCs w:val="22"/>
        </w:rPr>
        <w:t xml:space="preserve"> total </w:t>
      </w:r>
      <w:proofErr w:type="spellStart"/>
      <w:r w:rsidRPr="00774574">
        <w:rPr>
          <w:sz w:val="22"/>
          <w:szCs w:val="22"/>
        </w:rPr>
        <w:t>belajar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adalah</w:t>
      </w:r>
      <w:proofErr w:type="spellEnd"/>
      <w:r w:rsidRPr="00774574">
        <w:rPr>
          <w:sz w:val="22"/>
          <w:szCs w:val="22"/>
        </w:rPr>
        <w:t xml:space="preserve"> 12 jam. </w:t>
      </w:r>
      <w:proofErr w:type="spellStart"/>
      <w:r w:rsidRPr="00774574">
        <w:rPr>
          <w:sz w:val="22"/>
          <w:szCs w:val="22"/>
        </w:rPr>
        <w:t>Kelebihan</w:t>
      </w:r>
      <w:proofErr w:type="spellEnd"/>
      <w:r w:rsidRPr="00774574">
        <w:rPr>
          <w:sz w:val="22"/>
          <w:szCs w:val="22"/>
        </w:rPr>
        <w:t xml:space="preserve"> 3 jam </w:t>
      </w:r>
      <w:proofErr w:type="spellStart"/>
      <w:r w:rsidRPr="00774574">
        <w:rPr>
          <w:sz w:val="22"/>
          <w:szCs w:val="22"/>
        </w:rPr>
        <w:t>tersebut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kebutuhan</w:t>
      </w:r>
      <w:proofErr w:type="spellEnd"/>
      <w:r w:rsidRPr="00774574">
        <w:rPr>
          <w:sz w:val="22"/>
          <w:szCs w:val="22"/>
        </w:rPr>
        <w:t xml:space="preserve"> para tutor kami </w:t>
      </w:r>
      <w:proofErr w:type="spellStart"/>
      <w:r w:rsidRPr="00774574">
        <w:rPr>
          <w:sz w:val="22"/>
          <w:szCs w:val="22"/>
        </w:rPr>
        <w:t>untuk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menyiapkan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materi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mengevaluasi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pada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masing-masing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sesi</w:t>
      </w:r>
      <w:proofErr w:type="spellEnd"/>
      <w:r w:rsidRPr="00774574">
        <w:rPr>
          <w:sz w:val="22"/>
          <w:szCs w:val="22"/>
        </w:rPr>
        <w:t>.</w:t>
      </w:r>
    </w:p>
    <w:p w:rsidR="00A9552C" w:rsidRDefault="006A3D1E" w:rsidP="00FC39BC">
      <w:pPr>
        <w:spacing w:before="180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Agar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berjalan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lanc</w:t>
      </w:r>
      <w:r w:rsidR="00A9552C">
        <w:rPr>
          <w:sz w:val="22"/>
          <w:szCs w:val="22"/>
        </w:rPr>
        <w:t>a</w:t>
      </w:r>
      <w:r>
        <w:rPr>
          <w:sz w:val="22"/>
          <w:szCs w:val="22"/>
        </w:rPr>
        <w:t>r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dibutuhkan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dukungan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dan</w:t>
      </w:r>
      <w:proofErr w:type="spellEnd"/>
      <w:r>
        <w:rPr>
          <w:sz w:val="22"/>
          <w:szCs w:val="22"/>
        </w:rPr>
        <w:t xml:space="preserve"> donator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perusahaa</w:t>
      </w:r>
      <w:r w:rsidR="00A9552C">
        <w:rPr>
          <w:sz w:val="22"/>
          <w:szCs w:val="22"/>
        </w:rPr>
        <w:t>n-perusahaan</w:t>
      </w:r>
      <w:proofErr w:type="spellEnd"/>
      <w:r w:rsidR="00A9552C">
        <w:rPr>
          <w:sz w:val="22"/>
          <w:szCs w:val="22"/>
        </w:rPr>
        <w:t xml:space="preserve"> yang </w:t>
      </w:r>
      <w:proofErr w:type="spellStart"/>
      <w:r w:rsidR="00A9552C">
        <w:rPr>
          <w:sz w:val="22"/>
          <w:szCs w:val="22"/>
        </w:rPr>
        <w:t>terkait</w:t>
      </w:r>
      <w:proofErr w:type="spellEnd"/>
      <w:r w:rsidR="00A9552C">
        <w:rPr>
          <w:sz w:val="22"/>
          <w:szCs w:val="22"/>
        </w:rPr>
        <w:t xml:space="preserve">, </w:t>
      </w:r>
      <w:proofErr w:type="spellStart"/>
      <w:r w:rsidR="00A9552C">
        <w:rPr>
          <w:sz w:val="22"/>
          <w:szCs w:val="22"/>
        </w:rPr>
        <w:t>adap</w:t>
      </w:r>
      <w:r>
        <w:rPr>
          <w:sz w:val="22"/>
          <w:szCs w:val="22"/>
        </w:rPr>
        <w:t>un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kebutuhan</w:t>
      </w:r>
      <w:proofErr w:type="spellEnd"/>
      <w:r>
        <w:rPr>
          <w:sz w:val="22"/>
          <w:szCs w:val="22"/>
        </w:rPr>
        <w:t xml:space="preserve"> dana</w:t>
      </w:r>
      <w:r w:rsidR="00A9552C">
        <w:rPr>
          <w:sz w:val="22"/>
          <w:szCs w:val="22"/>
        </w:rPr>
        <w:t xml:space="preserve"> sponsor </w:t>
      </w:r>
      <w:proofErr w:type="spellStart"/>
      <w:r w:rsidR="00A9552C">
        <w:rPr>
          <w:sz w:val="22"/>
          <w:szCs w:val="22"/>
        </w:rPr>
        <w:t>untuk</w:t>
      </w:r>
      <w:proofErr w:type="spellEnd"/>
      <w:r w:rsidR="00A9552C">
        <w:rPr>
          <w:sz w:val="22"/>
          <w:szCs w:val="22"/>
        </w:rPr>
        <w:t xml:space="preserve"> </w:t>
      </w:r>
      <w:proofErr w:type="spellStart"/>
      <w:r w:rsidR="00A9552C">
        <w:rPr>
          <w:sz w:val="22"/>
          <w:szCs w:val="22"/>
        </w:rPr>
        <w:t>kegiatan</w:t>
      </w:r>
      <w:proofErr w:type="spellEnd"/>
      <w:r w:rsidR="00A9552C">
        <w:rPr>
          <w:sz w:val="22"/>
          <w:szCs w:val="22"/>
        </w:rPr>
        <w:t xml:space="preserve"> </w:t>
      </w:r>
      <w:proofErr w:type="spellStart"/>
      <w:proofErr w:type="gramStart"/>
      <w:r w:rsidR="00F81245">
        <w:rPr>
          <w:sz w:val="22"/>
          <w:szCs w:val="22"/>
        </w:rPr>
        <w:t>tersebut</w:t>
      </w:r>
      <w:proofErr w:type="spellEnd"/>
      <w:r w:rsidR="00A9552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sebesar</w:t>
      </w:r>
      <w:proofErr w:type="spellEnd"/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</w:t>
      </w:r>
      <w:r w:rsidR="00A9552C">
        <w:rPr>
          <w:sz w:val="22"/>
          <w:szCs w:val="22"/>
        </w:rPr>
        <w:t>p</w:t>
      </w:r>
      <w:proofErr w:type="spellEnd"/>
      <w:r w:rsidR="00A9552C">
        <w:rPr>
          <w:sz w:val="22"/>
          <w:szCs w:val="22"/>
        </w:rPr>
        <w:t>.</w:t>
      </w:r>
      <w:r w:rsidR="00F81245" w:rsidRPr="00F81245">
        <w:rPr>
          <w:rFonts w:ascii="Calibri" w:eastAsia="Times New Roman" w:hAnsi="Calibri" w:cs="Calibri"/>
          <w:color w:val="404040"/>
          <w:lang w:eastAsia="en-US"/>
        </w:rPr>
        <w:t xml:space="preserve">  27.990.</w:t>
      </w:r>
      <w:proofErr w:type="gramStart"/>
      <w:r w:rsidR="00F81245" w:rsidRPr="00F81245">
        <w:rPr>
          <w:rFonts w:ascii="Calibri" w:eastAsia="Times New Roman" w:hAnsi="Calibri" w:cs="Calibri"/>
          <w:color w:val="404040"/>
          <w:lang w:eastAsia="en-US"/>
        </w:rPr>
        <w:t>000</w:t>
      </w:r>
      <w:r>
        <w:rPr>
          <w:sz w:val="22"/>
          <w:szCs w:val="22"/>
        </w:rPr>
        <w:t>,</w:t>
      </w:r>
      <w:r>
        <w:rPr>
          <w:sz w:val="22"/>
          <w:szCs w:val="22"/>
        </w:rPr>
        <w:t>-</w:t>
      </w:r>
      <w:proofErr w:type="gramEnd"/>
      <w:r>
        <w:rPr>
          <w:sz w:val="22"/>
          <w:szCs w:val="22"/>
        </w:rPr>
        <w:t xml:space="preserve"> (</w:t>
      </w:r>
      <w:proofErr w:type="spellStart"/>
      <w:r w:rsidR="00F81245">
        <w:rPr>
          <w:sz w:val="22"/>
          <w:szCs w:val="22"/>
        </w:rPr>
        <w:t>Dua</w:t>
      </w:r>
      <w:proofErr w:type="spellEnd"/>
      <w:r w:rsidR="00F81245">
        <w:rPr>
          <w:sz w:val="22"/>
          <w:szCs w:val="22"/>
        </w:rPr>
        <w:t xml:space="preserve"> </w:t>
      </w:r>
      <w:proofErr w:type="spellStart"/>
      <w:r w:rsidR="00F81245">
        <w:rPr>
          <w:sz w:val="22"/>
          <w:szCs w:val="22"/>
        </w:rPr>
        <w:t>Puluh</w:t>
      </w:r>
      <w:proofErr w:type="spellEnd"/>
      <w:r w:rsidR="00F81245">
        <w:rPr>
          <w:sz w:val="22"/>
          <w:szCs w:val="22"/>
        </w:rPr>
        <w:t xml:space="preserve"> </w:t>
      </w:r>
      <w:proofErr w:type="spellStart"/>
      <w:r w:rsidR="00F81245">
        <w:rPr>
          <w:sz w:val="22"/>
          <w:szCs w:val="22"/>
        </w:rPr>
        <w:t>Tujuh</w:t>
      </w:r>
      <w:proofErr w:type="spellEnd"/>
      <w:r w:rsidR="00F81245">
        <w:rPr>
          <w:sz w:val="22"/>
          <w:szCs w:val="22"/>
        </w:rPr>
        <w:t xml:space="preserve"> </w:t>
      </w:r>
      <w:proofErr w:type="spellStart"/>
      <w:r w:rsidR="00F81245">
        <w:rPr>
          <w:sz w:val="22"/>
          <w:szCs w:val="22"/>
        </w:rPr>
        <w:t>Juta</w:t>
      </w:r>
      <w:proofErr w:type="spellEnd"/>
      <w:r w:rsidR="00F81245">
        <w:rPr>
          <w:sz w:val="22"/>
          <w:szCs w:val="22"/>
        </w:rPr>
        <w:t xml:space="preserve"> Sembilan </w:t>
      </w:r>
      <w:proofErr w:type="spellStart"/>
      <w:r w:rsidR="00F81245">
        <w:rPr>
          <w:sz w:val="22"/>
          <w:szCs w:val="22"/>
        </w:rPr>
        <w:t>Ratus</w:t>
      </w:r>
      <w:proofErr w:type="spellEnd"/>
      <w:r w:rsidR="00F81245">
        <w:rPr>
          <w:sz w:val="22"/>
          <w:szCs w:val="22"/>
        </w:rPr>
        <w:t xml:space="preserve"> Sembilan </w:t>
      </w:r>
      <w:proofErr w:type="spellStart"/>
      <w:r w:rsidR="00F81245">
        <w:rPr>
          <w:sz w:val="22"/>
          <w:szCs w:val="22"/>
        </w:rPr>
        <w:t>Puluh</w:t>
      </w:r>
      <w:proofErr w:type="spellEnd"/>
      <w:r w:rsidR="00F81245">
        <w:rPr>
          <w:sz w:val="22"/>
          <w:szCs w:val="22"/>
        </w:rPr>
        <w:t xml:space="preserve"> Sembilan </w:t>
      </w:r>
      <w:proofErr w:type="spellStart"/>
      <w:r w:rsidR="00F81245">
        <w:rPr>
          <w:sz w:val="22"/>
          <w:szCs w:val="22"/>
        </w:rPr>
        <w:t>Ribu</w:t>
      </w:r>
      <w:proofErr w:type="spellEnd"/>
      <w:r w:rsidR="00F81245">
        <w:rPr>
          <w:sz w:val="22"/>
          <w:szCs w:val="22"/>
        </w:rPr>
        <w:t xml:space="preserve"> Rupiah).</w:t>
      </w:r>
    </w:p>
    <w:tbl>
      <w:tblPr>
        <w:tblStyle w:val="ProposalTable"/>
        <w:tblW w:w="9493" w:type="dxa"/>
        <w:tblLook w:val="04A0" w:firstRow="1" w:lastRow="0" w:firstColumn="1" w:lastColumn="0" w:noHBand="0" w:noVBand="1"/>
      </w:tblPr>
      <w:tblGrid>
        <w:gridCol w:w="1487"/>
        <w:gridCol w:w="4037"/>
        <w:gridCol w:w="3969"/>
      </w:tblGrid>
      <w:tr w:rsidR="002D0B60" w:rsidTr="00810D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Sponsorship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3969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Fasilitas</w:t>
            </w:r>
            <w:proofErr w:type="spellEnd"/>
            <w:r>
              <w:rPr>
                <w:sz w:val="22"/>
                <w:szCs w:val="22"/>
              </w:rPr>
              <w:t xml:space="preserve"> Sponsor</w:t>
            </w:r>
          </w:p>
        </w:tc>
      </w:tr>
      <w:tr w:rsidR="002D0B60" w:rsidTr="00810D97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Platinum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50%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total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yaitu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sebesar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>. 13.995.000,-</w:t>
            </w:r>
          </w:p>
        </w:tc>
        <w:tc>
          <w:tcPr>
            <w:tcW w:w="3969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penawaran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12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struktural</w:t>
            </w:r>
            <w:proofErr w:type="spellEnd"/>
          </w:p>
        </w:tc>
      </w:tr>
      <w:tr w:rsidR="002D0B60" w:rsidTr="00810D97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Gold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Kebutuhan</w:t>
            </w:r>
            <w:proofErr w:type="spellEnd"/>
            <w:r>
              <w:rPr>
                <w:sz w:val="22"/>
                <w:szCs w:val="22"/>
              </w:rPr>
              <w:t xml:space="preserve"> snack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sebesar</w:t>
            </w:r>
            <w:proofErr w:type="spellEnd"/>
            <w:r>
              <w:rPr>
                <w:sz w:val="22"/>
                <w:szCs w:val="22"/>
              </w:rPr>
              <w:t xml:space="preserve"> Rp.21.840.000,-</w:t>
            </w:r>
          </w:p>
        </w:tc>
        <w:tc>
          <w:tcPr>
            <w:tcW w:w="3969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penawaran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6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struktural</w:t>
            </w:r>
            <w:proofErr w:type="spellEnd"/>
          </w:p>
        </w:tc>
      </w:tr>
      <w:tr w:rsidR="002D0B60" w:rsidTr="00810D97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Silver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Kebutuhan</w:t>
            </w:r>
            <w:proofErr w:type="spellEnd"/>
            <w:r>
              <w:rPr>
                <w:sz w:val="22"/>
                <w:szCs w:val="22"/>
              </w:rPr>
              <w:t xml:space="preserve"> snack </w:t>
            </w:r>
            <w:proofErr w:type="spellStart"/>
            <w:r>
              <w:rPr>
                <w:sz w:val="22"/>
                <w:szCs w:val="22"/>
              </w:rPr>
              <w:t>sebesar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>. 6.240.000,-</w:t>
            </w:r>
          </w:p>
        </w:tc>
        <w:tc>
          <w:tcPr>
            <w:tcW w:w="3969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Dapat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memberikan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penawaran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untuk</w:t>
            </w:r>
            <w:proofErr w:type="spellEnd"/>
            <w:r>
              <w:rPr>
                <w:sz w:val="22"/>
                <w:szCs w:val="22"/>
              </w:rPr>
              <w:t xml:space="preserve"> 3 </w:t>
            </w:r>
            <w:proofErr w:type="spellStart"/>
            <w:r>
              <w:rPr>
                <w:sz w:val="22"/>
                <w:szCs w:val="22"/>
              </w:rPr>
              <w:t>pertemuan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kepada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struktural</w:t>
            </w:r>
            <w:proofErr w:type="spellEnd"/>
          </w:p>
        </w:tc>
      </w:tr>
    </w:tbl>
    <w:p w:rsidR="002D0B60" w:rsidRDefault="002D0B60" w:rsidP="00FC39BC">
      <w:pPr>
        <w:spacing w:before="180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Calon</w:t>
      </w:r>
      <w:proofErr w:type="spellEnd"/>
      <w:r>
        <w:rPr>
          <w:sz w:val="22"/>
          <w:szCs w:val="22"/>
        </w:rPr>
        <w:t xml:space="preserve"> sponsorship yang </w:t>
      </w:r>
      <w:proofErr w:type="spellStart"/>
      <w:r>
        <w:rPr>
          <w:sz w:val="22"/>
          <w:szCs w:val="22"/>
        </w:rPr>
        <w:t>bersedia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dalam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kegiatan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mengisi</w:t>
      </w:r>
      <w:proofErr w:type="spellEnd"/>
      <w:r>
        <w:rPr>
          <w:sz w:val="22"/>
          <w:szCs w:val="22"/>
        </w:rPr>
        <w:t xml:space="preserve"> form </w:t>
      </w:r>
      <w:proofErr w:type="spellStart"/>
      <w:r>
        <w:rPr>
          <w:sz w:val="22"/>
          <w:szCs w:val="22"/>
        </w:rPr>
        <w:t>kesediaan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menjadi</w:t>
      </w:r>
      <w:proofErr w:type="spellEnd"/>
      <w:r>
        <w:rPr>
          <w:sz w:val="22"/>
          <w:szCs w:val="22"/>
        </w:rPr>
        <w:t xml:space="preserve"> sponsor </w:t>
      </w:r>
      <w:proofErr w:type="spellStart"/>
      <w:r>
        <w:rPr>
          <w:sz w:val="22"/>
          <w:szCs w:val="22"/>
        </w:rPr>
        <w:t>dengan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membubuhkan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tandatangan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berita</w:t>
      </w:r>
      <w:proofErr w:type="spellEnd"/>
      <w:r>
        <w:rPr>
          <w:sz w:val="22"/>
          <w:szCs w:val="22"/>
        </w:rPr>
        <w:t xml:space="preserve"> acara </w:t>
      </w:r>
      <w:proofErr w:type="spellStart"/>
      <w:r>
        <w:rPr>
          <w:sz w:val="22"/>
          <w:szCs w:val="22"/>
        </w:rPr>
        <w:t>kesepakatan</w:t>
      </w:r>
      <w:proofErr w:type="spellEnd"/>
      <w:r>
        <w:rPr>
          <w:sz w:val="22"/>
          <w:szCs w:val="22"/>
        </w:rPr>
        <w:t>.</w:t>
      </w:r>
    </w:p>
    <w:p w:rsidR="002D0B60" w:rsidRDefault="002D0B60" w:rsidP="00FC39BC">
      <w:pPr>
        <w:spacing w:before="180"/>
        <w:jc w:val="both"/>
        <w:rPr>
          <w:sz w:val="22"/>
          <w:szCs w:val="22"/>
        </w:rPr>
      </w:pPr>
    </w:p>
    <w:p w:rsidR="00774574" w:rsidRDefault="0084301A" w:rsidP="00774574">
      <w:pPr>
        <w:pStyle w:val="Heading1"/>
        <w:ind w:left="0" w:firstLine="0"/>
      </w:pPr>
      <w:sdt>
        <w:sdtPr>
          <w:alias w:val="Conclusion:"/>
          <w:tag w:val="Conclusion:"/>
          <w:id w:val="-448547010"/>
          <w:placeholder>
            <w:docPart w:val="E3D4FC0E7457472A864FB20A3479FF00"/>
          </w:placeholder>
          <w:temporary/>
          <w:showingPlcHdr/>
          <w15:appearance w15:val="hidden"/>
        </w:sdtPr>
        <w:sdtEndPr/>
        <w:sdtContent>
          <w:r w:rsidR="00774574">
            <w:t>Conclusion</w:t>
          </w:r>
        </w:sdtContent>
      </w:sdt>
    </w:p>
    <w:p w:rsidR="00774574" w:rsidRPr="00774574" w:rsidRDefault="00774574" w:rsidP="00FC39BC">
      <w:pPr>
        <w:jc w:val="both"/>
        <w:rPr>
          <w:sz w:val="22"/>
          <w:szCs w:val="22"/>
        </w:rPr>
      </w:pPr>
      <w:r w:rsidRPr="00774574">
        <w:rPr>
          <w:sz w:val="22"/>
          <w:szCs w:val="22"/>
        </w:rPr>
        <w:t xml:space="preserve">ULBI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institusi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dengan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jejaring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internasional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sehingga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pengembangan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merupakan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sebuah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keharusan</w:t>
      </w:r>
      <w:proofErr w:type="spellEnd"/>
      <w:r w:rsidRPr="00774574">
        <w:rPr>
          <w:sz w:val="22"/>
          <w:szCs w:val="22"/>
        </w:rPr>
        <w:t xml:space="preserve">. Kami </w:t>
      </w:r>
      <w:proofErr w:type="spellStart"/>
      <w:r w:rsidRPr="00774574">
        <w:rPr>
          <w:sz w:val="22"/>
          <w:szCs w:val="22"/>
        </w:rPr>
        <w:t>sangat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berharap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dapat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terealisasinya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ini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guna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mengembangkan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potensi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dari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peserta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ada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dalam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bidang</w:t>
      </w:r>
      <w:proofErr w:type="spellEnd"/>
      <w:r w:rsidRPr="00774574">
        <w:rPr>
          <w:sz w:val="22"/>
          <w:szCs w:val="22"/>
        </w:rPr>
        <w:t xml:space="preserve"> Bahasa </w:t>
      </w:r>
      <w:proofErr w:type="spellStart"/>
      <w:r w:rsidRPr="00774574">
        <w:rPr>
          <w:sz w:val="22"/>
          <w:szCs w:val="22"/>
        </w:rPr>
        <w:t>Inggris</w:t>
      </w:r>
      <w:proofErr w:type="spellEnd"/>
      <w:r w:rsidRPr="00774574">
        <w:rPr>
          <w:sz w:val="22"/>
          <w:szCs w:val="22"/>
        </w:rPr>
        <w:t xml:space="preserve">. </w:t>
      </w:r>
      <w:proofErr w:type="spellStart"/>
      <w:r w:rsidRPr="00774574">
        <w:rPr>
          <w:sz w:val="22"/>
          <w:szCs w:val="22"/>
        </w:rPr>
        <w:t>Mengingat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antusiasme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kurang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saat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diadakan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daring </w:t>
      </w:r>
      <w:proofErr w:type="spellStart"/>
      <w:r w:rsidRPr="00774574">
        <w:rPr>
          <w:sz w:val="22"/>
          <w:szCs w:val="22"/>
        </w:rPr>
        <w:t>pada</w:t>
      </w:r>
      <w:proofErr w:type="spellEnd"/>
      <w:r w:rsidRPr="00774574">
        <w:rPr>
          <w:sz w:val="22"/>
          <w:szCs w:val="22"/>
        </w:rPr>
        <w:t xml:space="preserve"> tempo </w:t>
      </w:r>
      <w:proofErr w:type="spellStart"/>
      <w:r w:rsidRPr="00774574">
        <w:rPr>
          <w:sz w:val="22"/>
          <w:szCs w:val="22"/>
        </w:rPr>
        <w:t>dulu</w:t>
      </w:r>
      <w:proofErr w:type="spellEnd"/>
      <w:r w:rsidRPr="00774574">
        <w:rPr>
          <w:sz w:val="22"/>
          <w:szCs w:val="22"/>
        </w:rPr>
        <w:t xml:space="preserve">, </w:t>
      </w:r>
      <w:proofErr w:type="spellStart"/>
      <w:r w:rsidRPr="00774574">
        <w:rPr>
          <w:sz w:val="22"/>
          <w:szCs w:val="22"/>
        </w:rPr>
        <w:t>maka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pelatihan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tatap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muka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diharapkan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bisa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menjadi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solusi</w:t>
      </w:r>
      <w:proofErr w:type="spellEnd"/>
      <w:r w:rsidRPr="00774574">
        <w:rPr>
          <w:sz w:val="22"/>
          <w:szCs w:val="22"/>
        </w:rPr>
        <w:t xml:space="preserve"> agar </w:t>
      </w:r>
      <w:proofErr w:type="spellStart"/>
      <w:r w:rsidRPr="00774574">
        <w:rPr>
          <w:sz w:val="22"/>
          <w:szCs w:val="22"/>
        </w:rPr>
        <w:t>terciptanya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atmosfer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diskusi</w:t>
      </w:r>
      <w:proofErr w:type="spellEnd"/>
      <w:r w:rsidRPr="00774574">
        <w:rPr>
          <w:sz w:val="22"/>
          <w:szCs w:val="22"/>
        </w:rPr>
        <w:t xml:space="preserve"> yang </w:t>
      </w:r>
      <w:proofErr w:type="spellStart"/>
      <w:r w:rsidRPr="00774574">
        <w:rPr>
          <w:sz w:val="22"/>
          <w:szCs w:val="22"/>
        </w:rPr>
        <w:t>lebih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hidup</w:t>
      </w:r>
      <w:proofErr w:type="spellEnd"/>
      <w:r w:rsidRPr="00774574">
        <w:rPr>
          <w:sz w:val="22"/>
          <w:szCs w:val="22"/>
        </w:rPr>
        <w:t>.</w:t>
      </w:r>
    </w:p>
    <w:p w:rsidR="00774574" w:rsidRPr="00774574" w:rsidRDefault="00774574" w:rsidP="00774574">
      <w:pPr>
        <w:rPr>
          <w:sz w:val="22"/>
          <w:szCs w:val="22"/>
        </w:rPr>
      </w:pPr>
      <w:proofErr w:type="spellStart"/>
      <w:r w:rsidRPr="00774574">
        <w:rPr>
          <w:sz w:val="22"/>
          <w:szCs w:val="22"/>
        </w:rPr>
        <w:t>Terima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kasih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atas</w:t>
      </w:r>
      <w:proofErr w:type="spellEnd"/>
      <w:r w:rsidRPr="00774574">
        <w:rPr>
          <w:sz w:val="22"/>
          <w:szCs w:val="22"/>
        </w:rPr>
        <w:t xml:space="preserve"> </w:t>
      </w:r>
      <w:proofErr w:type="spellStart"/>
      <w:r w:rsidRPr="00774574">
        <w:rPr>
          <w:sz w:val="22"/>
          <w:szCs w:val="22"/>
        </w:rPr>
        <w:t>atensinya</w:t>
      </w:r>
      <w:proofErr w:type="spellEnd"/>
    </w:p>
    <w:p w:rsidR="00774574" w:rsidRPr="00774574" w:rsidRDefault="0084301A" w:rsidP="00774574">
      <w:pPr>
        <w:pStyle w:val="Signature"/>
        <w:rPr>
          <w:sz w:val="22"/>
          <w:szCs w:val="22"/>
        </w:rPr>
      </w:pPr>
      <w:sdt>
        <w:sdtPr>
          <w:rPr>
            <w:sz w:val="22"/>
            <w:szCs w:val="22"/>
          </w:rPr>
          <w:id w:val="-1610894535"/>
          <w:placeholder>
            <w:docPart w:val="EF10A0EF5C8C40C0B4B373E0A4FC1522"/>
          </w:placeholder>
          <w15:appearance w15:val="hidden"/>
        </w:sdtPr>
        <w:sdtEndPr/>
        <w:sdtContent>
          <w:r w:rsidR="00774574" w:rsidRPr="00774574">
            <w:rPr>
              <w:sz w:val="22"/>
              <w:szCs w:val="22"/>
            </w:rPr>
            <w:t xml:space="preserve">Tim </w:t>
          </w:r>
          <w:proofErr w:type="spellStart"/>
          <w:r w:rsidR="00774574" w:rsidRPr="00774574">
            <w:rPr>
              <w:sz w:val="22"/>
              <w:szCs w:val="22"/>
            </w:rPr>
            <w:t>Pusat</w:t>
          </w:r>
          <w:proofErr w:type="spellEnd"/>
          <w:r w:rsidR="00774574" w:rsidRPr="00774574">
            <w:rPr>
              <w:sz w:val="22"/>
              <w:szCs w:val="22"/>
            </w:rPr>
            <w:t xml:space="preserve"> Bahasa ULBI</w:t>
          </w:r>
        </w:sdtContent>
      </w:sdt>
    </w:p>
    <w:p w:rsidR="008B1280" w:rsidRDefault="008B1280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</w:p>
    <w:p w:rsidR="00EC1A5E" w:rsidRDefault="00EC1A5E" w:rsidP="008B1280">
      <w:pPr>
        <w:spacing w:before="180"/>
      </w:pPr>
      <w:bookmarkStart w:id="0" w:name="_GoBack"/>
      <w:bookmarkEnd w:id="0"/>
    </w:p>
    <w:p w:rsidR="00EC1A5E" w:rsidRPr="002D0B60" w:rsidRDefault="002D0B60" w:rsidP="002D0B60">
      <w:pPr>
        <w:spacing w:before="180" w:after="0"/>
        <w:jc w:val="center"/>
        <w:rPr>
          <w:b/>
          <w:sz w:val="28"/>
        </w:rPr>
      </w:pPr>
      <w:r w:rsidRPr="002D0B60">
        <w:rPr>
          <w:b/>
          <w:sz w:val="28"/>
        </w:rPr>
        <w:t>BERITA ACARA KESEPAKATAN</w:t>
      </w:r>
    </w:p>
    <w:p w:rsidR="00EC1A5E" w:rsidRPr="002D2702" w:rsidRDefault="00EC1A5E" w:rsidP="002D0B60">
      <w:pPr>
        <w:spacing w:before="180" w:after="0"/>
        <w:jc w:val="center"/>
        <w:rPr>
          <w:rFonts w:cstheme="minorHAnsi"/>
          <w:b/>
          <w:sz w:val="28"/>
          <w:szCs w:val="22"/>
        </w:rPr>
      </w:pPr>
      <w:r w:rsidRPr="002D2702">
        <w:rPr>
          <w:rFonts w:cstheme="minorHAnsi"/>
          <w:b/>
          <w:sz w:val="28"/>
          <w:szCs w:val="22"/>
        </w:rPr>
        <w:t>FORMULIR SPONSORSHIP</w:t>
      </w: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>Nama Perusahaan</w:t>
      </w:r>
      <w:r w:rsidRPr="00A363E4">
        <w:rPr>
          <w:rFonts w:cstheme="minorHAnsi"/>
          <w:sz w:val="22"/>
          <w:szCs w:val="22"/>
        </w:rPr>
        <w:tab/>
        <w:t>:</w:t>
      </w: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>Nama/</w:t>
      </w:r>
      <w:proofErr w:type="spellStart"/>
      <w:r w:rsidRPr="00A363E4">
        <w:rPr>
          <w:rFonts w:cstheme="minorHAnsi"/>
          <w:sz w:val="22"/>
          <w:szCs w:val="22"/>
        </w:rPr>
        <w:t>Jabatan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Alamat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r w:rsidRPr="00A363E4">
        <w:rPr>
          <w:rFonts w:cstheme="minorHAnsi"/>
          <w:sz w:val="22"/>
          <w:szCs w:val="22"/>
        </w:rPr>
        <w:t xml:space="preserve">No. </w:t>
      </w:r>
      <w:proofErr w:type="spellStart"/>
      <w:r w:rsidRPr="00A363E4">
        <w:rPr>
          <w:rFonts w:cstheme="minorHAnsi"/>
          <w:sz w:val="22"/>
          <w:szCs w:val="22"/>
        </w:rPr>
        <w:t>Telp</w:t>
      </w:r>
      <w:proofErr w:type="spellEnd"/>
      <w:r w:rsidRPr="00A363E4">
        <w:rPr>
          <w:rFonts w:cstheme="minorHAnsi"/>
          <w:sz w:val="22"/>
          <w:szCs w:val="22"/>
        </w:rPr>
        <w:t>/</w:t>
      </w:r>
      <w:proofErr w:type="spellStart"/>
      <w:r w:rsidRPr="00A363E4">
        <w:rPr>
          <w:rFonts w:cstheme="minorHAnsi"/>
          <w:sz w:val="22"/>
          <w:szCs w:val="22"/>
        </w:rPr>
        <w:t>Hp</w:t>
      </w:r>
      <w:proofErr w:type="spellEnd"/>
      <w:r w:rsidRPr="00A363E4">
        <w:rPr>
          <w:rFonts w:cstheme="minorHAnsi"/>
          <w:sz w:val="22"/>
          <w:szCs w:val="22"/>
        </w:rPr>
        <w:tab/>
      </w:r>
      <w:r w:rsidRPr="00A363E4">
        <w:rPr>
          <w:rFonts w:cstheme="minorHAnsi"/>
          <w:sz w:val="22"/>
          <w:szCs w:val="22"/>
        </w:rPr>
        <w:tab/>
        <w:t>:</w:t>
      </w: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</w:p>
    <w:p w:rsidR="00EC1A5E" w:rsidRPr="00A363E4" w:rsidRDefault="00EC1A5E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Dengan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menyatakan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bahwa</w:t>
      </w:r>
      <w:proofErr w:type="spellEnd"/>
      <w:r w:rsidRPr="00A363E4">
        <w:rPr>
          <w:rFonts w:cstheme="minorHAnsi"/>
          <w:sz w:val="22"/>
          <w:szCs w:val="22"/>
        </w:rPr>
        <w:t xml:space="preserve"> kami </w:t>
      </w:r>
      <w:proofErr w:type="spellStart"/>
      <w:r w:rsidRPr="00A363E4">
        <w:rPr>
          <w:rFonts w:cstheme="minorHAnsi"/>
          <w:sz w:val="22"/>
          <w:szCs w:val="22"/>
        </w:rPr>
        <w:t>bersedia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untuk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ikut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berpartisipasi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dalam</w:t>
      </w:r>
      <w:proofErr w:type="spellEnd"/>
      <w:r w:rsidRPr="00A363E4">
        <w:rPr>
          <w:rFonts w:cstheme="minorHAnsi"/>
          <w:sz w:val="22"/>
          <w:szCs w:val="22"/>
        </w:rPr>
        <w:t xml:space="preserve"> sponsorship </w:t>
      </w:r>
      <w:proofErr w:type="spellStart"/>
      <w:r w:rsidRPr="00A363E4">
        <w:rPr>
          <w:rFonts w:cstheme="minorHAnsi"/>
          <w:sz w:val="22"/>
          <w:szCs w:val="22"/>
        </w:rPr>
        <w:t>kegiatan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r w:rsidR="00CF3847" w:rsidRPr="00A363E4">
        <w:rPr>
          <w:rFonts w:cstheme="minorHAnsi"/>
          <w:i/>
          <w:sz w:val="22"/>
          <w:szCs w:val="22"/>
        </w:rPr>
        <w:t>Conversation Class</w:t>
      </w:r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dengan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peserta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semua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anggota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struktural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Universitas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Logistik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dan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Bisnis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Internasional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(ULBI) </w:t>
      </w:r>
      <w:proofErr w:type="spellStart"/>
      <w:r w:rsidR="00CF3847" w:rsidRPr="00A363E4">
        <w:rPr>
          <w:rFonts w:cstheme="minorHAnsi"/>
          <w:sz w:val="22"/>
          <w:szCs w:val="22"/>
        </w:rPr>
        <w:t>dan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total </w:t>
      </w:r>
      <w:proofErr w:type="spellStart"/>
      <w:r w:rsidR="00CF3847" w:rsidRPr="00A363E4">
        <w:rPr>
          <w:rFonts w:cstheme="minorHAnsi"/>
          <w:sz w:val="22"/>
          <w:szCs w:val="22"/>
        </w:rPr>
        <w:t>biaya</w:t>
      </w:r>
      <w:proofErr w:type="spellEnd"/>
      <w:r w:rsidR="00CF3847" w:rsidRPr="00A363E4">
        <w:rPr>
          <w:rFonts w:cstheme="minorHAnsi"/>
          <w:sz w:val="22"/>
          <w:szCs w:val="22"/>
        </w:rPr>
        <w:t xml:space="preserve"> </w:t>
      </w:r>
      <w:proofErr w:type="spellStart"/>
      <w:r w:rsidR="00CF3847" w:rsidRPr="00A363E4">
        <w:rPr>
          <w:rFonts w:cstheme="minorHAnsi"/>
          <w:sz w:val="22"/>
          <w:szCs w:val="22"/>
        </w:rPr>
        <w:t>Rp</w:t>
      </w:r>
      <w:proofErr w:type="spellEnd"/>
      <w:r w:rsidR="00CF3847" w:rsidRPr="00A363E4">
        <w:rPr>
          <w:rFonts w:cstheme="minorHAnsi"/>
          <w:sz w:val="22"/>
          <w:szCs w:val="22"/>
        </w:rPr>
        <w:t>. 6.240.</w:t>
      </w:r>
      <w:proofErr w:type="gramStart"/>
      <w:r w:rsidR="00CF3847" w:rsidRPr="00A363E4">
        <w:rPr>
          <w:rFonts w:cstheme="minorHAnsi"/>
          <w:sz w:val="22"/>
          <w:szCs w:val="22"/>
        </w:rPr>
        <w:t>000,-</w:t>
      </w:r>
      <w:proofErr w:type="gramEnd"/>
    </w:p>
    <w:tbl>
      <w:tblPr>
        <w:tblStyle w:val="ProposalTable"/>
        <w:tblW w:w="9351" w:type="dxa"/>
        <w:tblLook w:val="04A0" w:firstRow="1" w:lastRow="0" w:firstColumn="1" w:lastColumn="0" w:noHBand="0" w:noVBand="1"/>
      </w:tblPr>
      <w:tblGrid>
        <w:gridCol w:w="1487"/>
        <w:gridCol w:w="4037"/>
        <w:gridCol w:w="3827"/>
      </w:tblGrid>
      <w:tr w:rsidR="002D0B60" w:rsidTr="002D0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Jenis</w:t>
            </w:r>
            <w:proofErr w:type="spellEnd"/>
            <w:r>
              <w:rPr>
                <w:sz w:val="22"/>
                <w:szCs w:val="22"/>
              </w:rPr>
              <w:t xml:space="preserve"> Sponsorship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</w:p>
        </w:tc>
        <w:tc>
          <w:tcPr>
            <w:tcW w:w="382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cstheme="minorHAnsi"/>
                <w:i/>
                <w:sz w:val="22"/>
                <w:szCs w:val="22"/>
              </w:rPr>
              <w:t>C</w:t>
            </w:r>
            <w:r w:rsidRPr="002D0B60">
              <w:rPr>
                <w:rFonts w:cstheme="minorHAnsi"/>
                <w:i/>
                <w:sz w:val="22"/>
                <w:szCs w:val="22"/>
              </w:rPr>
              <w:t>eklis</w:t>
            </w:r>
            <w:proofErr w:type="spellEnd"/>
            <w:r w:rsidRPr="002D0B60">
              <w:rPr>
                <w:rFonts w:cstheme="minorHAnsi"/>
                <w:i/>
                <w:sz w:val="22"/>
                <w:szCs w:val="22"/>
              </w:rPr>
              <w:t xml:space="preserve"> (</w:t>
            </w:r>
            <w:r w:rsidRPr="002D0B60">
              <w:rPr>
                <w:rFonts w:cstheme="minorHAnsi"/>
                <w:i/>
                <w:sz w:val="22"/>
                <w:szCs w:val="22"/>
              </w:rPr>
              <w:sym w:font="Symbol" w:char="F0D6"/>
            </w:r>
            <w:r>
              <w:rPr>
                <w:rFonts w:cstheme="minorHAnsi"/>
                <w:i/>
                <w:sz w:val="22"/>
                <w:szCs w:val="22"/>
              </w:rPr>
              <w:t xml:space="preserve"> </w:t>
            </w:r>
            <w:r w:rsidRPr="002D0B60">
              <w:rPr>
                <w:rFonts w:cstheme="minorHAnsi"/>
                <w:i/>
                <w:sz w:val="22"/>
                <w:szCs w:val="22"/>
              </w:rPr>
              <w:t>)</w:t>
            </w:r>
          </w:p>
        </w:tc>
      </w:tr>
      <w:tr w:rsidR="002D0B60" w:rsidTr="002D0B60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Platinum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50% </w:t>
            </w:r>
            <w:proofErr w:type="spellStart"/>
            <w:r>
              <w:rPr>
                <w:sz w:val="22"/>
                <w:szCs w:val="22"/>
              </w:rPr>
              <w:t>dari</w:t>
            </w:r>
            <w:proofErr w:type="spellEnd"/>
            <w:r>
              <w:rPr>
                <w:sz w:val="22"/>
                <w:szCs w:val="22"/>
              </w:rPr>
              <w:t xml:space="preserve"> total </w:t>
            </w:r>
            <w:proofErr w:type="spellStart"/>
            <w:r>
              <w:rPr>
                <w:sz w:val="22"/>
                <w:szCs w:val="22"/>
              </w:rPr>
              <w:t>biaya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>. 13.995.000,-</w:t>
            </w:r>
          </w:p>
        </w:tc>
        <w:tc>
          <w:tcPr>
            <w:tcW w:w="382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</w:p>
        </w:tc>
      </w:tr>
      <w:tr w:rsidR="002D0B60" w:rsidTr="002D0B60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Gold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Kebutuhan</w:t>
            </w:r>
            <w:proofErr w:type="spellEnd"/>
            <w:r>
              <w:rPr>
                <w:sz w:val="22"/>
                <w:szCs w:val="22"/>
              </w:rPr>
              <w:t xml:space="preserve"> snack </w:t>
            </w:r>
            <w:proofErr w:type="spellStart"/>
            <w:r>
              <w:rPr>
                <w:sz w:val="22"/>
                <w:szCs w:val="22"/>
              </w:rPr>
              <w:t>dan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makan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siang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sebesar</w:t>
            </w:r>
            <w:proofErr w:type="spellEnd"/>
            <w:r>
              <w:rPr>
                <w:sz w:val="22"/>
                <w:szCs w:val="22"/>
              </w:rPr>
              <w:t xml:space="preserve"> Rp.21.840.000,-</w:t>
            </w:r>
          </w:p>
        </w:tc>
        <w:tc>
          <w:tcPr>
            <w:tcW w:w="382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</w:p>
        </w:tc>
      </w:tr>
      <w:tr w:rsidR="002D0B60" w:rsidTr="002D0B60">
        <w:tc>
          <w:tcPr>
            <w:tcW w:w="148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Silver</w:t>
            </w:r>
          </w:p>
        </w:tc>
        <w:tc>
          <w:tcPr>
            <w:tcW w:w="4037" w:type="dxa"/>
          </w:tcPr>
          <w:p w:rsidR="002D0B60" w:rsidRDefault="002D0B60" w:rsidP="00810D97">
            <w:pPr>
              <w:spacing w:before="180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Kebutuhan</w:t>
            </w:r>
            <w:proofErr w:type="spellEnd"/>
            <w:r>
              <w:rPr>
                <w:sz w:val="22"/>
                <w:szCs w:val="22"/>
              </w:rPr>
              <w:t xml:space="preserve"> snack </w:t>
            </w:r>
            <w:proofErr w:type="spellStart"/>
            <w:r>
              <w:rPr>
                <w:sz w:val="22"/>
                <w:szCs w:val="22"/>
              </w:rPr>
              <w:t>sebesar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Rp</w:t>
            </w:r>
            <w:proofErr w:type="spellEnd"/>
            <w:r>
              <w:rPr>
                <w:sz w:val="22"/>
                <w:szCs w:val="22"/>
              </w:rPr>
              <w:t>. 6.240.000,-</w:t>
            </w:r>
          </w:p>
        </w:tc>
        <w:tc>
          <w:tcPr>
            <w:tcW w:w="3827" w:type="dxa"/>
          </w:tcPr>
          <w:p w:rsidR="002D0B60" w:rsidRDefault="002D0B60" w:rsidP="00810D97">
            <w:pPr>
              <w:spacing w:before="180"/>
              <w:jc w:val="center"/>
              <w:rPr>
                <w:sz w:val="22"/>
                <w:szCs w:val="22"/>
              </w:rPr>
            </w:pPr>
          </w:p>
        </w:tc>
      </w:tr>
    </w:tbl>
    <w:p w:rsidR="002D0B60" w:rsidRDefault="002D0B60" w:rsidP="002D0B60">
      <w:pPr>
        <w:spacing w:before="0" w:after="0" w:line="240" w:lineRule="auto"/>
        <w:jc w:val="both"/>
        <w:rPr>
          <w:rFonts w:cstheme="minorHAnsi"/>
          <w:i/>
          <w:sz w:val="22"/>
          <w:szCs w:val="22"/>
        </w:rPr>
      </w:pPr>
      <w:proofErr w:type="spellStart"/>
      <w:r w:rsidRPr="002D0B60">
        <w:rPr>
          <w:rFonts w:cstheme="minorHAnsi"/>
          <w:i/>
          <w:sz w:val="22"/>
          <w:szCs w:val="22"/>
        </w:rPr>
        <w:t>Catatan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memberikan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tanda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ceklis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(</w:t>
      </w:r>
      <w:r w:rsidRPr="002D0B60">
        <w:rPr>
          <w:rFonts w:cstheme="minorHAnsi"/>
          <w:i/>
          <w:sz w:val="22"/>
          <w:szCs w:val="22"/>
        </w:rPr>
        <w:sym w:font="Symbol" w:char="F0D6"/>
      </w:r>
      <w:r>
        <w:rPr>
          <w:rFonts w:cstheme="minorHAnsi"/>
          <w:i/>
          <w:sz w:val="22"/>
          <w:szCs w:val="22"/>
        </w:rPr>
        <w:t xml:space="preserve"> </w:t>
      </w:r>
      <w:r w:rsidRPr="002D0B60">
        <w:rPr>
          <w:rFonts w:cstheme="minorHAnsi"/>
          <w:i/>
          <w:sz w:val="22"/>
          <w:szCs w:val="22"/>
        </w:rPr>
        <w:t xml:space="preserve">), </w:t>
      </w:r>
      <w:proofErr w:type="spellStart"/>
      <w:r w:rsidRPr="002D0B60">
        <w:rPr>
          <w:rFonts w:cstheme="minorHAnsi"/>
          <w:i/>
          <w:sz w:val="22"/>
          <w:szCs w:val="22"/>
        </w:rPr>
        <w:t>jika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ikut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berpartisipasi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</w:t>
      </w:r>
      <w:proofErr w:type="spellStart"/>
      <w:r w:rsidRPr="002D0B60">
        <w:rPr>
          <w:rFonts w:cstheme="minorHAnsi"/>
          <w:i/>
          <w:sz w:val="22"/>
          <w:szCs w:val="22"/>
        </w:rPr>
        <w:t>dalam</w:t>
      </w:r>
      <w:proofErr w:type="spellEnd"/>
      <w:r w:rsidRPr="002D0B60">
        <w:rPr>
          <w:rFonts w:cstheme="minorHAnsi"/>
          <w:i/>
          <w:sz w:val="22"/>
          <w:szCs w:val="22"/>
        </w:rPr>
        <w:t xml:space="preserve"> sponsorship.</w:t>
      </w:r>
    </w:p>
    <w:p w:rsidR="002D0B60" w:rsidRPr="002D0B60" w:rsidRDefault="002D0B60" w:rsidP="002D0B60">
      <w:pPr>
        <w:spacing w:before="0" w:after="0" w:line="240" w:lineRule="auto"/>
        <w:jc w:val="both"/>
        <w:rPr>
          <w:rFonts w:cstheme="minorHAnsi"/>
          <w:i/>
          <w:sz w:val="22"/>
          <w:szCs w:val="22"/>
        </w:rPr>
      </w:pPr>
    </w:p>
    <w:p w:rsidR="00CF3847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  <w:proofErr w:type="spellStart"/>
      <w:r w:rsidRPr="00A363E4">
        <w:rPr>
          <w:rFonts w:cstheme="minorHAnsi"/>
          <w:sz w:val="22"/>
          <w:szCs w:val="22"/>
        </w:rPr>
        <w:t>Kesepakatan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ini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tidak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dibatalkan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secara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sepihak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ditandatangani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oleh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kedua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belah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pihak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serta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mengenai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pembayaran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dapat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menghubungi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Sdr</w:t>
      </w:r>
      <w:proofErr w:type="spellEnd"/>
      <w:r w:rsidRPr="00A363E4">
        <w:rPr>
          <w:rFonts w:cstheme="minorHAnsi"/>
          <w:sz w:val="22"/>
          <w:szCs w:val="22"/>
        </w:rPr>
        <w:t xml:space="preserve">. </w:t>
      </w:r>
      <w:proofErr w:type="spellStart"/>
      <w:r w:rsidRPr="00A363E4">
        <w:rPr>
          <w:rFonts w:cstheme="minorHAnsi"/>
          <w:sz w:val="22"/>
          <w:szCs w:val="22"/>
        </w:rPr>
        <w:t>Rizka</w:t>
      </w:r>
      <w:proofErr w:type="spellEnd"/>
      <w:r w:rsidRPr="00A363E4">
        <w:rPr>
          <w:rFonts w:cstheme="minorHAnsi"/>
          <w:sz w:val="22"/>
          <w:szCs w:val="22"/>
        </w:rPr>
        <w:t xml:space="preserve"> </w:t>
      </w:r>
      <w:proofErr w:type="spellStart"/>
      <w:r w:rsidRPr="00A363E4">
        <w:rPr>
          <w:rFonts w:cstheme="minorHAnsi"/>
          <w:sz w:val="22"/>
          <w:szCs w:val="22"/>
        </w:rPr>
        <w:t>dengan</w:t>
      </w:r>
      <w:proofErr w:type="spellEnd"/>
      <w:r w:rsidRPr="00A363E4">
        <w:rPr>
          <w:rFonts w:cstheme="minorHAnsi"/>
          <w:sz w:val="22"/>
          <w:szCs w:val="22"/>
        </w:rPr>
        <w:t xml:space="preserve"> No. HP. 0857-2216-6667</w:t>
      </w:r>
      <w:r w:rsidR="002D2702">
        <w:rPr>
          <w:rFonts w:cstheme="minorHAnsi"/>
          <w:sz w:val="22"/>
          <w:szCs w:val="22"/>
        </w:rPr>
        <w:t>.</w:t>
      </w:r>
    </w:p>
    <w:p w:rsidR="002D0B60" w:rsidRPr="00A363E4" w:rsidRDefault="002D0B60" w:rsidP="002D2702">
      <w:pPr>
        <w:spacing w:before="18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F3847" w:rsidRPr="00A363E4" w:rsidTr="00CF3847">
        <w:tc>
          <w:tcPr>
            <w:tcW w:w="4675" w:type="dxa"/>
          </w:tcPr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PIHAK ULBI</w:t>
            </w: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proofErr w:type="spellStart"/>
            <w:r w:rsidRPr="00A363E4">
              <w:rPr>
                <w:rFonts w:cstheme="minorHAnsi"/>
                <w:sz w:val="22"/>
                <w:szCs w:val="22"/>
              </w:rPr>
              <w:t>Riska</w:t>
            </w:r>
            <w:proofErr w:type="spellEnd"/>
            <w:r w:rsidRPr="00A363E4">
              <w:rPr>
                <w:rFonts w:cstheme="minorHAnsi"/>
                <w:sz w:val="22"/>
                <w:szCs w:val="22"/>
              </w:rPr>
              <w:t xml:space="preserve"> </w:t>
            </w:r>
            <w:proofErr w:type="spellStart"/>
            <w:r w:rsidRPr="00A363E4">
              <w:rPr>
                <w:rFonts w:cstheme="minorHAnsi"/>
                <w:sz w:val="22"/>
                <w:szCs w:val="22"/>
              </w:rPr>
              <w:t>Resdianita</w:t>
            </w:r>
            <w:proofErr w:type="spellEnd"/>
            <w:r w:rsidRPr="00A363E4">
              <w:rPr>
                <w:rFonts w:cstheme="minorHAnsi"/>
                <w:sz w:val="22"/>
                <w:szCs w:val="22"/>
              </w:rPr>
              <w:t>, A. Md.</w:t>
            </w:r>
          </w:p>
        </w:tc>
        <w:tc>
          <w:tcPr>
            <w:tcW w:w="4675" w:type="dxa"/>
          </w:tcPr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PIHAK SPONSORSHIP</w:t>
            </w: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</w:p>
          <w:p w:rsidR="00CF3847" w:rsidRPr="00A363E4" w:rsidRDefault="00CF3847" w:rsidP="002D2702">
            <w:pPr>
              <w:spacing w:before="180"/>
              <w:jc w:val="center"/>
              <w:rPr>
                <w:rFonts w:cstheme="minorHAnsi"/>
                <w:sz w:val="22"/>
                <w:szCs w:val="22"/>
              </w:rPr>
            </w:pPr>
            <w:r w:rsidRPr="00A363E4">
              <w:rPr>
                <w:rFonts w:cstheme="minorHAnsi"/>
                <w:sz w:val="22"/>
                <w:szCs w:val="22"/>
              </w:rPr>
              <w:t>…………………………………</w:t>
            </w:r>
          </w:p>
        </w:tc>
      </w:tr>
    </w:tbl>
    <w:p w:rsidR="00CF3847" w:rsidRPr="00A363E4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</w:p>
    <w:p w:rsidR="00CF3847" w:rsidRPr="00A363E4" w:rsidRDefault="00CF3847" w:rsidP="002D2702">
      <w:pPr>
        <w:spacing w:before="180"/>
        <w:jc w:val="both"/>
        <w:rPr>
          <w:rFonts w:cstheme="minorHAnsi"/>
          <w:sz w:val="22"/>
          <w:szCs w:val="22"/>
        </w:rPr>
      </w:pPr>
    </w:p>
    <w:sectPr w:rsidR="00CF3847" w:rsidRPr="00A363E4" w:rsidSect="005140CB">
      <w:footerReference w:type="default" r:id="rId7"/>
      <w:pgSz w:w="12240" w:h="15840" w:code="1"/>
      <w:pgMar w:top="720" w:right="1440" w:bottom="72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301A" w:rsidRDefault="0084301A">
      <w:pPr>
        <w:spacing w:after="0" w:line="240" w:lineRule="auto"/>
      </w:pPr>
      <w:r>
        <w:separator/>
      </w:r>
    </w:p>
  </w:endnote>
  <w:endnote w:type="continuationSeparator" w:id="0">
    <w:p w:rsidR="0084301A" w:rsidRDefault="00843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175F" w:rsidRDefault="0088175F" w:rsidP="008B1280">
    <w:pPr>
      <w:pStyle w:val="Footer"/>
      <w:ind w:left="0"/>
    </w:pPr>
    <w:r>
      <w:fldChar w:fldCharType="begin"/>
    </w:r>
    <w:r>
      <w:instrText xml:space="preserve"> PAGE   \* MERGEFORMAT </w:instrText>
    </w:r>
    <w:r>
      <w:fldChar w:fldCharType="separate"/>
    </w:r>
    <w:r w:rsidR="002D0B60"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301A" w:rsidRDefault="0084301A">
      <w:pPr>
        <w:spacing w:after="0" w:line="240" w:lineRule="auto"/>
      </w:pPr>
      <w:r>
        <w:separator/>
      </w:r>
    </w:p>
  </w:footnote>
  <w:footnote w:type="continuationSeparator" w:id="0">
    <w:p w:rsidR="0084301A" w:rsidRDefault="008430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13EA2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3A4A6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080E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F42FAB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B6DE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9A06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6C97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BCFE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F8851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F5496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F5496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F5496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F5496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F5496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F5496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F5496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F5496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F5496" w:themeColor="accent1" w:themeShade="BF"/>
      </w:rPr>
    </w:lvl>
  </w:abstractNum>
  <w:num w:numId="1">
    <w:abstractNumId w:val="9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yMLc0NTE0MjO0sDBR0lEKTi0uzszPAykwrAUACCesViwAAAA="/>
  </w:docVars>
  <w:rsids>
    <w:rsidRoot w:val="00217276"/>
    <w:rsid w:val="0001135D"/>
    <w:rsid w:val="00017EFD"/>
    <w:rsid w:val="000322BF"/>
    <w:rsid w:val="000556CF"/>
    <w:rsid w:val="00082DA6"/>
    <w:rsid w:val="000A562D"/>
    <w:rsid w:val="000B112D"/>
    <w:rsid w:val="000C6A97"/>
    <w:rsid w:val="000E697B"/>
    <w:rsid w:val="00101993"/>
    <w:rsid w:val="00117948"/>
    <w:rsid w:val="001238BC"/>
    <w:rsid w:val="001273C1"/>
    <w:rsid w:val="001825FE"/>
    <w:rsid w:val="001E2472"/>
    <w:rsid w:val="00212390"/>
    <w:rsid w:val="002129B0"/>
    <w:rsid w:val="00217276"/>
    <w:rsid w:val="00264419"/>
    <w:rsid w:val="0028543A"/>
    <w:rsid w:val="002876F4"/>
    <w:rsid w:val="00295C0C"/>
    <w:rsid w:val="002A04F7"/>
    <w:rsid w:val="002D0B60"/>
    <w:rsid w:val="002D2702"/>
    <w:rsid w:val="002E52EE"/>
    <w:rsid w:val="003262F3"/>
    <w:rsid w:val="00346FDE"/>
    <w:rsid w:val="00365546"/>
    <w:rsid w:val="00386778"/>
    <w:rsid w:val="003C0DAF"/>
    <w:rsid w:val="003C602A"/>
    <w:rsid w:val="003E0898"/>
    <w:rsid w:val="00403116"/>
    <w:rsid w:val="004079F8"/>
    <w:rsid w:val="00410067"/>
    <w:rsid w:val="004135BC"/>
    <w:rsid w:val="0046523A"/>
    <w:rsid w:val="004661BE"/>
    <w:rsid w:val="00483040"/>
    <w:rsid w:val="004A4B64"/>
    <w:rsid w:val="004B5850"/>
    <w:rsid w:val="004B6087"/>
    <w:rsid w:val="004E5035"/>
    <w:rsid w:val="004F5C8E"/>
    <w:rsid w:val="005140CB"/>
    <w:rsid w:val="00517215"/>
    <w:rsid w:val="00545041"/>
    <w:rsid w:val="00561521"/>
    <w:rsid w:val="00583138"/>
    <w:rsid w:val="00590B0E"/>
    <w:rsid w:val="00595D7D"/>
    <w:rsid w:val="005D1F41"/>
    <w:rsid w:val="005E039D"/>
    <w:rsid w:val="006336B6"/>
    <w:rsid w:val="006453D3"/>
    <w:rsid w:val="0068698F"/>
    <w:rsid w:val="006A3D1E"/>
    <w:rsid w:val="006C5ECB"/>
    <w:rsid w:val="00701DD7"/>
    <w:rsid w:val="0071603F"/>
    <w:rsid w:val="0073414D"/>
    <w:rsid w:val="00741991"/>
    <w:rsid w:val="0076017A"/>
    <w:rsid w:val="00774574"/>
    <w:rsid w:val="007A6C69"/>
    <w:rsid w:val="007C13B2"/>
    <w:rsid w:val="007C7858"/>
    <w:rsid w:val="00805667"/>
    <w:rsid w:val="008125B2"/>
    <w:rsid w:val="0084301A"/>
    <w:rsid w:val="0085761F"/>
    <w:rsid w:val="0088175F"/>
    <w:rsid w:val="008961F2"/>
    <w:rsid w:val="0089777F"/>
    <w:rsid w:val="008B1280"/>
    <w:rsid w:val="008C2860"/>
    <w:rsid w:val="008F0570"/>
    <w:rsid w:val="008F0E66"/>
    <w:rsid w:val="008F4E62"/>
    <w:rsid w:val="00920712"/>
    <w:rsid w:val="00931827"/>
    <w:rsid w:val="00947CCE"/>
    <w:rsid w:val="0095165A"/>
    <w:rsid w:val="00987BCC"/>
    <w:rsid w:val="009A3E0F"/>
    <w:rsid w:val="009B5D53"/>
    <w:rsid w:val="009B77E5"/>
    <w:rsid w:val="009D403F"/>
    <w:rsid w:val="009E07E5"/>
    <w:rsid w:val="00A010ED"/>
    <w:rsid w:val="00A363E4"/>
    <w:rsid w:val="00A54BD5"/>
    <w:rsid w:val="00A618AB"/>
    <w:rsid w:val="00A9552C"/>
    <w:rsid w:val="00A97CC8"/>
    <w:rsid w:val="00AA4E06"/>
    <w:rsid w:val="00AA528E"/>
    <w:rsid w:val="00AB131D"/>
    <w:rsid w:val="00AF1BCC"/>
    <w:rsid w:val="00AF452C"/>
    <w:rsid w:val="00B0209E"/>
    <w:rsid w:val="00B13AE2"/>
    <w:rsid w:val="00B32FA0"/>
    <w:rsid w:val="00BC617C"/>
    <w:rsid w:val="00BE3CD6"/>
    <w:rsid w:val="00BF78FF"/>
    <w:rsid w:val="00C023DE"/>
    <w:rsid w:val="00C16778"/>
    <w:rsid w:val="00C27980"/>
    <w:rsid w:val="00C7764C"/>
    <w:rsid w:val="00C95212"/>
    <w:rsid w:val="00CC4E29"/>
    <w:rsid w:val="00CC612B"/>
    <w:rsid w:val="00CD219C"/>
    <w:rsid w:val="00CF3847"/>
    <w:rsid w:val="00CF501D"/>
    <w:rsid w:val="00D10DD9"/>
    <w:rsid w:val="00D16EFA"/>
    <w:rsid w:val="00D31D4F"/>
    <w:rsid w:val="00D51F28"/>
    <w:rsid w:val="00D65CCD"/>
    <w:rsid w:val="00DA7021"/>
    <w:rsid w:val="00DC5E06"/>
    <w:rsid w:val="00DD3056"/>
    <w:rsid w:val="00E0401F"/>
    <w:rsid w:val="00EA06FB"/>
    <w:rsid w:val="00EC1A5E"/>
    <w:rsid w:val="00F23ED1"/>
    <w:rsid w:val="00F42EAE"/>
    <w:rsid w:val="00F46710"/>
    <w:rsid w:val="00F535B0"/>
    <w:rsid w:val="00F7501B"/>
    <w:rsid w:val="00F81245"/>
    <w:rsid w:val="00F9769D"/>
    <w:rsid w:val="00FB2EE0"/>
    <w:rsid w:val="00FC0895"/>
    <w:rsid w:val="00FC39BC"/>
    <w:rsid w:val="00F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722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12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12D"/>
    <w:pPr>
      <w:keepNext/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ind w:left="-1354" w:right="-1440" w:firstLine="1354"/>
      <w:outlineLvl w:val="0"/>
    </w:pPr>
    <w:rPr>
      <w:rFonts w:asciiTheme="majorHAnsi" w:hAnsiTheme="majorHAnsi" w:cs="Times New Roman (Body CS)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B112D"/>
    <w:pPr>
      <w:keepNext/>
      <w:spacing w:after="0"/>
      <w:outlineLvl w:val="1"/>
    </w:pPr>
    <w:rPr>
      <w:rFonts w:asciiTheme="majorHAnsi" w:hAnsiTheme="majorHAnsi" w:cs="Times New Roman (Body CS)"/>
      <w:color w:val="4472C4" w:themeColor="accent1"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087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087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087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087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087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08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08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12D"/>
    <w:pPr>
      <w:spacing w:before="0"/>
      <w:contextualSpacing/>
    </w:pPr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12D"/>
    <w:rPr>
      <w:rFonts w:asciiTheme="majorHAnsi" w:hAnsiTheme="majorHAnsi" w:cs="Times New Roman (Body CS)"/>
      <w:b/>
      <w:caps/>
      <w:color w:val="FFFFFF" w:themeColor="background1"/>
      <w:spacing w:val="10"/>
      <w:kern w:val="28"/>
      <w:sz w:val="72"/>
      <w:szCs w:val="5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B112D"/>
    <w:pPr>
      <w:spacing w:after="240" w:line="240" w:lineRule="auto"/>
      <w:jc w:val="center"/>
    </w:pPr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12D"/>
    <w:rPr>
      <w:rFonts w:asciiTheme="majorHAnsi" w:hAnsiTheme="majorHAnsi"/>
      <w:caps/>
      <w:color w:val="4472C4" w:themeColor="accent1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B112D"/>
    <w:rPr>
      <w:rFonts w:asciiTheme="majorHAnsi" w:hAnsiTheme="majorHAnsi" w:cs="Times New Roman (Body CS)"/>
      <w:b/>
      <w:bCs/>
      <w:caps/>
      <w:color w:val="FFFFFF" w:themeColor="background1"/>
      <w:spacing w:val="15"/>
      <w:shd w:val="clear" w:color="auto" w:fill="4472C4" w:themeFill="accent1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410067"/>
    <w:pPr>
      <w:spacing w:after="160" w:line="264" w:lineRule="auto"/>
      <w:ind w:right="576"/>
    </w:pPr>
    <w:rPr>
      <w:i/>
      <w:iCs/>
      <w:color w:val="4472C4" w:themeColor="accent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Normal"/>
    <w:link w:val="NoSpacingChar"/>
    <w:uiPriority w:val="1"/>
    <w:qFormat/>
    <w:rsid w:val="004B6087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B112D"/>
    <w:rPr>
      <w:rFonts w:asciiTheme="majorHAnsi" w:hAnsiTheme="majorHAnsi" w:cs="Times New Roman (Body CS)"/>
      <w:color w:val="4472C4" w:themeColor="accent1"/>
      <w:spacing w:val="15"/>
    </w:rPr>
  </w:style>
  <w:style w:type="paragraph" w:styleId="ListBullet">
    <w:name w:val="List Bullet"/>
    <w:basedOn w:val="Normal"/>
    <w:uiPriority w:val="1"/>
    <w:qFormat/>
    <w:rsid w:val="007A6C69"/>
    <w:pPr>
      <w:numPr>
        <w:numId w:val="2"/>
      </w:numPr>
      <w:spacing w:after="60"/>
    </w:pPr>
    <w:rPr>
      <w:b/>
      <w:color w:val="1F4E79" w:themeColor="accent5" w:themeShade="80"/>
    </w:rPr>
  </w:style>
  <w:style w:type="paragraph" w:styleId="Header">
    <w:name w:val="header"/>
    <w:basedOn w:val="Normal"/>
    <w:link w:val="HeaderChar"/>
    <w:uiPriority w:val="99"/>
    <w:semiHidden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12D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2A04F7"/>
    <w:pPr>
      <w:spacing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3864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B112D"/>
    <w:rPr>
      <w:rFonts w:asciiTheme="majorHAnsi" w:eastAsiaTheme="majorEastAsia" w:hAnsiTheme="majorHAnsi" w:cstheme="majorBidi"/>
      <w:noProof/>
      <w:color w:val="1F3864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0B112D"/>
    <w:pPr>
      <w:spacing w:before="120" w:after="120" w:line="240" w:lineRule="auto"/>
    </w:pPr>
    <w:rPr>
      <w:rFonts w:eastAsiaTheme="minorHAnsi"/>
      <w:color w:val="404040" w:themeColor="text1" w:themeTint="BF"/>
      <w:sz w:val="18"/>
      <w:szCs w:val="18"/>
    </w:rPr>
    <w:tblPr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  <w:insideH w:val="single" w:sz="4" w:space="0" w:color="4472C4" w:themeColor="accent1"/>
        <w:insideV w:val="single" w:sz="4" w:space="0" w:color="4472C4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rFonts w:asciiTheme="majorHAnsi" w:hAnsiTheme="majorHAnsi"/>
        <w:b w:val="0"/>
        <w:i w:val="0"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color w:val="FFFFFF" w:themeColor="background1"/>
      </w:rPr>
      <w:tblPr/>
      <w:tcPr>
        <w:shd w:val="clear" w:color="auto" w:fill="4472C4" w:themeFill="accent1"/>
      </w:tcPr>
    </w:tblStylePr>
  </w:style>
  <w:style w:type="paragraph" w:styleId="FootnoteText">
    <w:name w:val="footnote text"/>
    <w:basedOn w:val="Normal"/>
    <w:link w:val="FootnoteTextChar"/>
    <w:uiPriority w:val="12"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sid w:val="000B112D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  <w:rsid w:val="000B112D"/>
    <w:rPr>
      <w:sz w:val="20"/>
      <w:szCs w:val="20"/>
    </w:rPr>
  </w:style>
  <w:style w:type="character" w:styleId="Strong">
    <w:name w:val="Strong"/>
    <w:uiPriority w:val="22"/>
    <w:qFormat/>
    <w:rsid w:val="004B6087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087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08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087"/>
    <w:rPr>
      <w:i/>
      <w:caps/>
      <w:spacing w:val="10"/>
      <w:sz w:val="18"/>
      <w:szCs w:val="18"/>
    </w:rPr>
  </w:style>
  <w:style w:type="character" w:styleId="IntenseEmphasis">
    <w:name w:val="Intense Emphasis"/>
    <w:uiPriority w:val="21"/>
    <w:semiHidden/>
    <w:qFormat/>
    <w:rsid w:val="004B6087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4B6087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B112D"/>
    <w:rPr>
      <w:i/>
      <w:iCs/>
      <w:color w:val="4472C4" w:themeColor="accent1"/>
      <w:sz w:val="20"/>
      <w:szCs w:val="20"/>
    </w:rPr>
  </w:style>
  <w:style w:type="character" w:styleId="IntenseReference">
    <w:name w:val="Intense Reference"/>
    <w:uiPriority w:val="32"/>
    <w:semiHidden/>
    <w:qFormat/>
    <w:rsid w:val="004B6087"/>
    <w:rPr>
      <w:b/>
      <w:bCs/>
      <w:i/>
      <w:iCs/>
      <w:caps/>
      <w:color w:val="4472C4" w:themeColor="accent1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F5496" w:themeColor="accent1" w:themeShade="BF"/>
        <w:left w:val="single" w:sz="2" w:space="10" w:color="2F5496" w:themeColor="accent1" w:themeShade="BF"/>
        <w:bottom w:val="single" w:sz="2" w:space="10" w:color="2F5496" w:themeColor="accent1" w:themeShade="BF"/>
        <w:right w:val="single" w:sz="2" w:space="10" w:color="2F5496" w:themeColor="accent1" w:themeShade="BF"/>
      </w:pBdr>
      <w:ind w:left="1152" w:right="1152"/>
    </w:pPr>
    <w:rPr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538135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087"/>
    <w:rPr>
      <w:caps/>
      <w:color w:val="1F3763" w:themeColor="accent1" w:themeShade="7F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B6087"/>
    <w:rPr>
      <w:b/>
      <w:bCs/>
      <w:color w:val="2F5496" w:themeColor="accent1" w:themeShade="BF"/>
      <w:sz w:val="16"/>
      <w:szCs w:val="16"/>
    </w:rPr>
  </w:style>
  <w:style w:type="character" w:styleId="Emphasis">
    <w:name w:val="Emphasis"/>
    <w:uiPriority w:val="20"/>
    <w:semiHidden/>
    <w:qFormat/>
    <w:rsid w:val="004B6087"/>
    <w:rPr>
      <w:caps/>
      <w:color w:val="1F3763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B6087"/>
    <w:rPr>
      <w:sz w:val="20"/>
      <w:szCs w:val="20"/>
    </w:rPr>
  </w:style>
  <w:style w:type="paragraph" w:styleId="ListParagraph">
    <w:name w:val="List Paragraph"/>
    <w:basedOn w:val="Normal"/>
    <w:uiPriority w:val="34"/>
    <w:semiHidden/>
    <w:qFormat/>
    <w:rsid w:val="004B608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4B608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B112D"/>
    <w:rPr>
      <w:i/>
      <w:iCs/>
      <w:sz w:val="20"/>
      <w:szCs w:val="20"/>
    </w:rPr>
  </w:style>
  <w:style w:type="character" w:styleId="SubtleEmphasis">
    <w:name w:val="Subtle Emphasis"/>
    <w:uiPriority w:val="19"/>
    <w:semiHidden/>
    <w:qFormat/>
    <w:rsid w:val="004B6087"/>
    <w:rPr>
      <w:i/>
      <w:iCs/>
      <w:color w:val="1F3763" w:themeColor="accent1" w:themeShade="7F"/>
    </w:rPr>
  </w:style>
  <w:style w:type="character" w:styleId="SubtleReference">
    <w:name w:val="Subtle Reference"/>
    <w:uiPriority w:val="31"/>
    <w:semiHidden/>
    <w:qFormat/>
    <w:rsid w:val="004B6087"/>
    <w:rPr>
      <w:b/>
      <w:bCs/>
      <w:color w:val="4472C4" w:themeColor="accent1"/>
    </w:rPr>
  </w:style>
  <w:style w:type="character" w:styleId="BookTitle">
    <w:name w:val="Book Title"/>
    <w:uiPriority w:val="33"/>
    <w:semiHidden/>
    <w:qFormat/>
    <w:rsid w:val="004B608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6087"/>
    <w:pPr>
      <w:outlineLvl w:val="9"/>
    </w:pPr>
  </w:style>
  <w:style w:type="table" w:styleId="ListTable1Light-Accent1">
    <w:name w:val="List Table 1 Light Accent 1"/>
    <w:basedOn w:val="TableNormal"/>
    <w:uiPriority w:val="46"/>
    <w:rsid w:val="0028543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4">
    <w:name w:val="List Table 1 Light Accent 4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1Light-Accent5">
    <w:name w:val="Grid Table 1 Light Accent 5"/>
    <w:basedOn w:val="TableNormal"/>
    <w:uiPriority w:val="46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2">
    <w:name w:val="Grid Table 2 Accent 2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">
    <w:name w:val="Grid Table 3"/>
    <w:basedOn w:val="TableNormal"/>
    <w:uiPriority w:val="48"/>
    <w:rsid w:val="0068698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6">
    <w:name w:val="Grid Table 2 Accent 6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2-Accent5">
    <w:name w:val="Grid Table 2 Accent 5"/>
    <w:basedOn w:val="TableNormal"/>
    <w:uiPriority w:val="47"/>
    <w:rsid w:val="0068698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8698F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8698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5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Business%20services%20propos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DAAE8A7E1C048FE9808D69C7D75A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FB889-2F09-44A1-83F9-0206C1077838}"/>
      </w:docPartPr>
      <w:docPartBody>
        <w:p w:rsidR="00E61F7F" w:rsidRDefault="00A722D4">
          <w:pPr>
            <w:pStyle w:val="4DAAE8A7E1C048FE9808D69C7D75A788"/>
          </w:pPr>
          <w:r w:rsidRPr="00E0401F">
            <w:t>OLSON HARRIS LTD.</w:t>
          </w:r>
        </w:p>
      </w:docPartBody>
    </w:docPart>
    <w:docPart>
      <w:docPartPr>
        <w:name w:val="2FA3D04D18D6441BB63BBDA28CE84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09165-A272-4D66-9AE5-96C71929437E}"/>
      </w:docPartPr>
      <w:docPartBody>
        <w:p w:rsidR="00E61F7F" w:rsidRDefault="00A722D4">
          <w:pPr>
            <w:pStyle w:val="2FA3D04D18D6441BB63BBDA28CE84EA8"/>
          </w:pPr>
          <w:r w:rsidRPr="00E0401F">
            <w:t>Proposal for Services</w:t>
          </w:r>
        </w:p>
      </w:docPartBody>
    </w:docPart>
    <w:docPart>
      <w:docPartPr>
        <w:name w:val="CC6DAA40CE894EBDB589BA849EC9D2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8FFBE-54B9-45D4-AEBC-62C475810B85}"/>
      </w:docPartPr>
      <w:docPartBody>
        <w:p w:rsidR="00E61F7F" w:rsidRDefault="00A722D4">
          <w:pPr>
            <w:pStyle w:val="CC6DAA40CE894EBDB589BA849EC9D216"/>
          </w:pPr>
          <w:r w:rsidRPr="005140CB">
            <w:t>Overview</w:t>
          </w:r>
        </w:p>
      </w:docPartBody>
    </w:docPart>
    <w:docPart>
      <w:docPartPr>
        <w:name w:val="D99AD8A2C44141F69006EC0AE50DA4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B4D7BE-8C06-4F5F-B508-02566A08B933}"/>
      </w:docPartPr>
      <w:docPartBody>
        <w:p w:rsidR="00E61F7F" w:rsidRDefault="00A722D4">
          <w:pPr>
            <w:pStyle w:val="D99AD8A2C44141F69006EC0AE50DA422"/>
          </w:pPr>
          <w:r w:rsidRPr="00C023DE">
            <w:t>Our Proposal</w:t>
          </w:r>
        </w:p>
      </w:docPartBody>
    </w:docPart>
    <w:docPart>
      <w:docPartPr>
        <w:name w:val="3A92304FD07247C8B9982D2D3A12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0334F-04F2-4942-B74A-5007B6DB82A4}"/>
      </w:docPartPr>
      <w:docPartBody>
        <w:p w:rsidR="00E61F7F" w:rsidRDefault="00A722D4">
          <w:pPr>
            <w:pStyle w:val="3A92304FD07247C8B9982D2D3A12C4D6"/>
          </w:pPr>
          <w:r w:rsidRPr="003C0DAF">
            <w:t>Execution Strategy</w:t>
          </w:r>
        </w:p>
      </w:docPartBody>
    </w:docPart>
    <w:docPart>
      <w:docPartPr>
        <w:name w:val="4556E60EA5824F77A7086D047DA5D2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06C83-8924-4C8D-991C-6CC7B7A52CA3}"/>
      </w:docPartPr>
      <w:docPartBody>
        <w:p w:rsidR="00E61F7F" w:rsidRDefault="00A722D4">
          <w:pPr>
            <w:pStyle w:val="4556E60EA5824F77A7086D047DA5D2DB"/>
          </w:pPr>
          <w:r w:rsidRPr="003C0DAF">
            <w:t>Project Deliverables</w:t>
          </w:r>
        </w:p>
      </w:docPartBody>
    </w:docPart>
    <w:docPart>
      <w:docPartPr>
        <w:name w:val="CAB839AA99B440159849ACC63D412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C38C8-9D82-48CD-BC07-E43D183101FF}"/>
      </w:docPartPr>
      <w:docPartBody>
        <w:p w:rsidR="00E61F7F" w:rsidRDefault="00A722D4">
          <w:pPr>
            <w:pStyle w:val="CAB839AA99B440159849ACC63D4120C0"/>
          </w:pPr>
          <w:r w:rsidRPr="003C0DAF">
            <w:t>Timeline for Execution</w:t>
          </w:r>
        </w:p>
      </w:docPartBody>
    </w:docPart>
    <w:docPart>
      <w:docPartPr>
        <w:name w:val="65026541693744BAB5F559171B0FE4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6AF33-3013-413E-BD48-9003364081A9}"/>
      </w:docPartPr>
      <w:docPartBody>
        <w:p w:rsidR="00E61F7F" w:rsidRDefault="00A722D4">
          <w:pPr>
            <w:pStyle w:val="65026541693744BAB5F559171B0FE434"/>
          </w:pPr>
          <w:r w:rsidRPr="00101993">
            <w:t>1/9/23</w:t>
          </w:r>
        </w:p>
      </w:docPartBody>
    </w:docPart>
    <w:docPart>
      <w:docPartPr>
        <w:name w:val="9F34A63376A242A6AB85EBDEB07F8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BD97F-DA3B-4DD6-975B-4F78306BC3DD}"/>
      </w:docPartPr>
      <w:docPartBody>
        <w:p w:rsidR="00E61F7F" w:rsidRDefault="00A722D4">
          <w:pPr>
            <w:pStyle w:val="9F34A63376A242A6AB85EBDEB07F827A"/>
          </w:pPr>
          <w:r w:rsidRPr="00101993">
            <w:t>4/1/23</w:t>
          </w:r>
        </w:p>
      </w:docPartBody>
    </w:docPart>
    <w:docPart>
      <w:docPartPr>
        <w:name w:val="B58C2049A5224239845AD5F2C0D0E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D472BB-9FF5-4AFC-913A-15E35B30AFAD}"/>
      </w:docPartPr>
      <w:docPartBody>
        <w:p w:rsidR="00E61F7F" w:rsidRDefault="00A722D4">
          <w:pPr>
            <w:pStyle w:val="B58C2049A5224239845AD5F2C0D0EDC4"/>
          </w:pPr>
          <w:r>
            <w:t>Expected Results</w:t>
          </w:r>
        </w:p>
      </w:docPartBody>
    </w:docPart>
    <w:docPart>
      <w:docPartPr>
        <w:name w:val="94EBF34C03394A62915F6C49FDC4B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8388-AB37-4DA8-9784-EFADBD8FF5CD}"/>
      </w:docPartPr>
      <w:docPartBody>
        <w:p w:rsidR="00E61F7F" w:rsidRDefault="00A722D4">
          <w:pPr>
            <w:pStyle w:val="94EBF34C03394A62915F6C49FDC4B9EB"/>
          </w:pPr>
          <w:r>
            <w:t>Pricing</w:t>
          </w:r>
        </w:p>
      </w:docPartBody>
    </w:docPart>
    <w:docPart>
      <w:docPartPr>
        <w:name w:val="E3D4FC0E7457472A864FB20A3479FF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09137C-F697-4F94-A05F-B32BCE57FB2F}"/>
      </w:docPartPr>
      <w:docPartBody>
        <w:p w:rsidR="00E61F7F" w:rsidRDefault="00DD4219" w:rsidP="00DD4219">
          <w:pPr>
            <w:pStyle w:val="E3D4FC0E7457472A864FB20A3479FF00"/>
          </w:pPr>
          <w:r>
            <w:t>Conclusion</w:t>
          </w:r>
        </w:p>
      </w:docPartBody>
    </w:docPart>
    <w:docPart>
      <w:docPartPr>
        <w:name w:val="EF10A0EF5C8C40C0B4B373E0A4FC1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61F79-4E71-4FFA-9B12-865A2C972962}"/>
      </w:docPartPr>
      <w:docPartBody>
        <w:p w:rsidR="00E61F7F" w:rsidRDefault="00DD4219" w:rsidP="00DD4219">
          <w:pPr>
            <w:pStyle w:val="EF10A0EF5C8C40C0B4B373E0A4FC1522"/>
          </w:pPr>
          <w:r w:rsidRPr="008C2860">
            <w:t>Michelle Wattz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19"/>
    <w:rsid w:val="0053170A"/>
    <w:rsid w:val="00953574"/>
    <w:rsid w:val="00A722D4"/>
    <w:rsid w:val="00CC4286"/>
    <w:rsid w:val="00DD4219"/>
    <w:rsid w:val="00E6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spacing w:before="200" w:after="0" w:line="276" w:lineRule="auto"/>
      <w:outlineLvl w:val="1"/>
    </w:pPr>
    <w:rPr>
      <w:rFonts w:asciiTheme="majorHAnsi" w:hAnsiTheme="majorHAnsi" w:cs="Times New Roman (Body CS)"/>
      <w:color w:val="5B9BD5" w:themeColor="accent1"/>
      <w:spacing w:val="15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AE8A7E1C048FE9808D69C7D75A788">
    <w:name w:val="4DAAE8A7E1C048FE9808D69C7D75A788"/>
  </w:style>
  <w:style w:type="paragraph" w:customStyle="1" w:styleId="2FA3D04D18D6441BB63BBDA28CE84EA8">
    <w:name w:val="2FA3D04D18D6441BB63BBDA28CE84EA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="Times New Roman (Body CS)"/>
      <w:color w:val="5B9BD5" w:themeColor="accent1"/>
      <w:spacing w:val="15"/>
      <w:lang w:val="en-US" w:eastAsia="ja-JP"/>
    </w:rPr>
  </w:style>
  <w:style w:type="paragraph" w:customStyle="1" w:styleId="22429CD7FDF54A19A0FA5734A30E3AB4">
    <w:name w:val="22429CD7FDF54A19A0FA5734A30E3AB4"/>
  </w:style>
  <w:style w:type="paragraph" w:customStyle="1" w:styleId="1F47C30BB0E041FE9943F34D9DC2FE6E">
    <w:name w:val="1F47C30BB0E041FE9943F34D9DC2FE6E"/>
  </w:style>
  <w:style w:type="paragraph" w:customStyle="1" w:styleId="TipText">
    <w:name w:val="Tip Text"/>
    <w:basedOn w:val="Normal"/>
    <w:uiPriority w:val="99"/>
    <w:pPr>
      <w:spacing w:before="200" w:line="264" w:lineRule="auto"/>
      <w:ind w:right="576"/>
    </w:pPr>
    <w:rPr>
      <w:i/>
      <w:iCs/>
      <w:color w:val="5B9BD5" w:themeColor="accent1"/>
      <w:sz w:val="16"/>
      <w:szCs w:val="16"/>
      <w:lang w:val="en-US" w:eastAsia="ja-JP"/>
    </w:rPr>
  </w:style>
  <w:style w:type="paragraph" w:customStyle="1" w:styleId="23EE387D1A9344DF94001C2043CB0D86">
    <w:name w:val="23EE387D1A9344DF94001C2043CB0D86"/>
  </w:style>
  <w:style w:type="paragraph" w:customStyle="1" w:styleId="D3F4FE75262041359D8EB35A4BC7AB30">
    <w:name w:val="D3F4FE75262041359D8EB35A4BC7AB30"/>
  </w:style>
  <w:style w:type="paragraph" w:customStyle="1" w:styleId="CC6DAA40CE894EBDB589BA849EC9D216">
    <w:name w:val="CC6DAA40CE894EBDB589BA849EC9D216"/>
  </w:style>
  <w:style w:type="paragraph" w:customStyle="1" w:styleId="3B5AD9A74EAD4D16A67C9B04C8E35CCE">
    <w:name w:val="3B5AD9A74EAD4D16A67C9B04C8E35CCE"/>
  </w:style>
  <w:style w:type="paragraph" w:customStyle="1" w:styleId="CFF2A5C914AD458BB06697F6D95F6D36">
    <w:name w:val="CFF2A5C914AD458BB06697F6D95F6D36"/>
  </w:style>
  <w:style w:type="paragraph" w:customStyle="1" w:styleId="F20235664F374DDA922C0EF02C64A5FE">
    <w:name w:val="F20235664F374DDA922C0EF02C64A5FE"/>
  </w:style>
  <w:style w:type="paragraph" w:customStyle="1" w:styleId="25D8C9748E8F451EA6A5389568D9C0B0">
    <w:name w:val="25D8C9748E8F451EA6A5389568D9C0B0"/>
  </w:style>
  <w:style w:type="paragraph" w:customStyle="1" w:styleId="37AF496907B74D288D1AD9A684BB0C61">
    <w:name w:val="37AF496907B74D288D1AD9A684BB0C61"/>
  </w:style>
  <w:style w:type="paragraph" w:customStyle="1" w:styleId="C94B8687BB0E440EA04736F706CDB12A">
    <w:name w:val="C94B8687BB0E440EA04736F706CDB12A"/>
  </w:style>
  <w:style w:type="paragraph" w:customStyle="1" w:styleId="36887378C01248FDAB8ACFCD3B5D1A9D">
    <w:name w:val="36887378C01248FDAB8ACFCD3B5D1A9D"/>
  </w:style>
  <w:style w:type="paragraph" w:customStyle="1" w:styleId="3330EAAC79D04F54B56B313A2BAFFF7B">
    <w:name w:val="3330EAAC79D04F54B56B313A2BAFFF7B"/>
  </w:style>
  <w:style w:type="paragraph" w:customStyle="1" w:styleId="AA00C3E91D6B43628B0E8D4B00B446F3">
    <w:name w:val="AA00C3E91D6B43628B0E8D4B00B446F3"/>
  </w:style>
  <w:style w:type="paragraph" w:customStyle="1" w:styleId="9EACAE508F394065ABE2654B894CA758">
    <w:name w:val="9EACAE508F394065ABE2654B894CA758"/>
  </w:style>
  <w:style w:type="paragraph" w:customStyle="1" w:styleId="0DF1DC9A80D04E6484E121039BECF186">
    <w:name w:val="0DF1DC9A80D04E6484E121039BECF186"/>
  </w:style>
  <w:style w:type="paragraph" w:customStyle="1" w:styleId="0B8BBFD8BA004A51B2D72484C5C554C2">
    <w:name w:val="0B8BBFD8BA004A51B2D72484C5C554C2"/>
  </w:style>
  <w:style w:type="paragraph" w:customStyle="1" w:styleId="8E7C55FD96A848FCB5E307B733A9B7C4">
    <w:name w:val="8E7C55FD96A848FCB5E307B733A9B7C4"/>
  </w:style>
  <w:style w:type="paragraph" w:customStyle="1" w:styleId="5E024CD1899F4DB9A7F4670512ECBEF8">
    <w:name w:val="5E024CD1899F4DB9A7F4670512ECBEF8"/>
  </w:style>
  <w:style w:type="paragraph" w:customStyle="1" w:styleId="90532D37490F4EEA9C3A00C800201D4B">
    <w:name w:val="90532D37490F4EEA9C3A00C800201D4B"/>
  </w:style>
  <w:style w:type="paragraph" w:customStyle="1" w:styleId="F547D46F9F53404591EC67B0A6E184A1">
    <w:name w:val="F547D46F9F53404591EC67B0A6E184A1"/>
  </w:style>
  <w:style w:type="paragraph" w:customStyle="1" w:styleId="9C0BE083DC6941CB9EDF7D7C3360C157">
    <w:name w:val="9C0BE083DC6941CB9EDF7D7C3360C157"/>
  </w:style>
  <w:style w:type="paragraph" w:customStyle="1" w:styleId="087705A905CD496BBD901BF59B008391">
    <w:name w:val="087705A905CD496BBD901BF59B008391"/>
  </w:style>
  <w:style w:type="paragraph" w:customStyle="1" w:styleId="C12FFE0B79F84B13846D9EB4C2274885">
    <w:name w:val="C12FFE0B79F84B13846D9EB4C2274885"/>
  </w:style>
  <w:style w:type="paragraph" w:customStyle="1" w:styleId="3A47691E2B8B45239585A06E560A0C04">
    <w:name w:val="3A47691E2B8B45239585A06E560A0C04"/>
  </w:style>
  <w:style w:type="paragraph" w:customStyle="1" w:styleId="F0ECFE0CCD874C58B59CCFB3D613EA25">
    <w:name w:val="F0ECFE0CCD874C58B59CCFB3D613EA25"/>
  </w:style>
  <w:style w:type="paragraph" w:customStyle="1" w:styleId="084122207615464FBCCFBCCEB4C10552">
    <w:name w:val="084122207615464FBCCFBCCEB4C10552"/>
  </w:style>
  <w:style w:type="paragraph" w:customStyle="1" w:styleId="9A5A1C487BEA4D37B19C366D805A1F8D">
    <w:name w:val="9A5A1C487BEA4D37B19C366D805A1F8D"/>
  </w:style>
  <w:style w:type="paragraph" w:customStyle="1" w:styleId="CC608554954A4100A11181F556A5A86C">
    <w:name w:val="CC608554954A4100A11181F556A5A86C"/>
  </w:style>
  <w:style w:type="paragraph" w:customStyle="1" w:styleId="0762436EE7DD491E9714BB1A09991A16">
    <w:name w:val="0762436EE7DD491E9714BB1A09991A16"/>
  </w:style>
  <w:style w:type="paragraph" w:customStyle="1" w:styleId="63EA319A6A994FED86FE37E8AF6DE2B2">
    <w:name w:val="63EA319A6A994FED86FE37E8AF6DE2B2"/>
  </w:style>
  <w:style w:type="paragraph" w:customStyle="1" w:styleId="CB86A51E53284601B139DD0F0E32C710">
    <w:name w:val="CB86A51E53284601B139DD0F0E32C710"/>
  </w:style>
  <w:style w:type="paragraph" w:customStyle="1" w:styleId="E38712F0BC0C43EBB1E96B4573B0CE8B">
    <w:name w:val="E38712F0BC0C43EBB1E96B4573B0CE8B"/>
  </w:style>
  <w:style w:type="paragraph" w:customStyle="1" w:styleId="45D1F30001CF4A07929AF905F8FFCC92">
    <w:name w:val="45D1F30001CF4A07929AF905F8FFCC92"/>
  </w:style>
  <w:style w:type="paragraph" w:customStyle="1" w:styleId="570169FF07AE4396943E4CAB2E05F376">
    <w:name w:val="570169FF07AE4396943E4CAB2E05F376"/>
  </w:style>
  <w:style w:type="paragraph" w:customStyle="1" w:styleId="D99AD8A2C44141F69006EC0AE50DA422">
    <w:name w:val="D99AD8A2C44141F69006EC0AE50DA422"/>
  </w:style>
  <w:style w:type="paragraph" w:customStyle="1" w:styleId="D4119458C08E44ECB5B21AA2D767FC7C">
    <w:name w:val="D4119458C08E44ECB5B21AA2D767FC7C"/>
  </w:style>
  <w:style w:type="paragraph" w:customStyle="1" w:styleId="FE976886F7D94785907EA824D62C8D5A">
    <w:name w:val="FE976886F7D94785907EA824D62C8D5A"/>
  </w:style>
  <w:style w:type="paragraph" w:customStyle="1" w:styleId="710AB9F47DBC496DB35F3F7869C64486">
    <w:name w:val="710AB9F47DBC496DB35F3F7869C64486"/>
  </w:style>
  <w:style w:type="paragraph" w:customStyle="1" w:styleId="36457286527547EE96CC993310664AB8">
    <w:name w:val="36457286527547EE96CC993310664AB8"/>
  </w:style>
  <w:style w:type="paragraph" w:customStyle="1" w:styleId="96D92915B2B440CC93FBA7CB355124BB">
    <w:name w:val="96D92915B2B440CC93FBA7CB355124BB"/>
  </w:style>
  <w:style w:type="paragraph" w:customStyle="1" w:styleId="BB18A733C4C14DA9ADF93ED31B619565">
    <w:name w:val="BB18A733C4C14DA9ADF93ED31B619565"/>
  </w:style>
  <w:style w:type="paragraph" w:customStyle="1" w:styleId="96C251168BDD4FC58F2DCF0041A39A14">
    <w:name w:val="96C251168BDD4FC58F2DCF0041A39A14"/>
  </w:style>
  <w:style w:type="paragraph" w:customStyle="1" w:styleId="DEA96F08859A45A9B2DA0E46021A2715">
    <w:name w:val="DEA96F08859A45A9B2DA0E46021A2715"/>
  </w:style>
  <w:style w:type="paragraph" w:customStyle="1" w:styleId="5BC6F79C6FE649028B91073CC9BD4E85">
    <w:name w:val="5BC6F79C6FE649028B91073CC9BD4E85"/>
  </w:style>
  <w:style w:type="paragraph" w:customStyle="1" w:styleId="A6C92ED13372414E9A99CAC5BC07F36D">
    <w:name w:val="A6C92ED13372414E9A99CAC5BC07F36D"/>
  </w:style>
  <w:style w:type="paragraph" w:customStyle="1" w:styleId="1AA82EA0FD7648F4ABB2D55CE24D52E3">
    <w:name w:val="1AA82EA0FD7648F4ABB2D55CE24D52E3"/>
  </w:style>
  <w:style w:type="paragraph" w:customStyle="1" w:styleId="2F42B2F25A344C9AADE153CBD179564F">
    <w:name w:val="2F42B2F25A344C9AADE153CBD179564F"/>
  </w:style>
  <w:style w:type="paragraph" w:customStyle="1" w:styleId="F8FDDA6A9BD846D39E0A4922082CDAA9">
    <w:name w:val="F8FDDA6A9BD846D39E0A4922082CDAA9"/>
  </w:style>
  <w:style w:type="paragraph" w:customStyle="1" w:styleId="C9D4B70B16864E418F20F9E82DEF4574">
    <w:name w:val="C9D4B70B16864E418F20F9E82DEF4574"/>
  </w:style>
  <w:style w:type="paragraph" w:customStyle="1" w:styleId="74E59FE96A924E23B2963EADF26CEC5C">
    <w:name w:val="74E59FE96A924E23B2963EADF26CEC5C"/>
  </w:style>
  <w:style w:type="paragraph" w:customStyle="1" w:styleId="3A92304FD07247C8B9982D2D3A12C4D6">
    <w:name w:val="3A92304FD07247C8B9982D2D3A12C4D6"/>
  </w:style>
  <w:style w:type="paragraph" w:customStyle="1" w:styleId="8C0DD0A1AB7442059C60EA2809E8A942">
    <w:name w:val="8C0DD0A1AB7442059C60EA2809E8A942"/>
  </w:style>
  <w:style w:type="paragraph" w:customStyle="1" w:styleId="6F88350467284B36A82D4B7791E7537D">
    <w:name w:val="6F88350467284B36A82D4B7791E7537D"/>
  </w:style>
  <w:style w:type="paragraph" w:customStyle="1" w:styleId="623F4313023A4A0F8E728E9464284A4C">
    <w:name w:val="623F4313023A4A0F8E728E9464284A4C"/>
  </w:style>
  <w:style w:type="paragraph" w:customStyle="1" w:styleId="F452F76C56534A19972F77CFE23B84B2">
    <w:name w:val="F452F76C56534A19972F77CFE23B84B2"/>
  </w:style>
  <w:style w:type="paragraph" w:customStyle="1" w:styleId="E671F2B2DABF4AFC868C325BD605C39D">
    <w:name w:val="E671F2B2DABF4AFC868C325BD605C39D"/>
  </w:style>
  <w:style w:type="paragraph" w:customStyle="1" w:styleId="E9EE124066654E63856B3C1B484C089B">
    <w:name w:val="E9EE124066654E63856B3C1B484C089B"/>
  </w:style>
  <w:style w:type="paragraph" w:customStyle="1" w:styleId="DFC5B43049C747C085460A75338EA2B4">
    <w:name w:val="DFC5B43049C747C085460A75338EA2B4"/>
  </w:style>
  <w:style w:type="paragraph" w:customStyle="1" w:styleId="D5E6BB005418470AAE4DD464D29BED86">
    <w:name w:val="D5E6BB005418470AAE4DD464D29BED86"/>
  </w:style>
  <w:style w:type="paragraph" w:customStyle="1" w:styleId="4556E60EA5824F77A7086D047DA5D2DB">
    <w:name w:val="4556E60EA5824F77A7086D047DA5D2DB"/>
  </w:style>
  <w:style w:type="paragraph" w:customStyle="1" w:styleId="5D623DEC795248C8A191C0483EF8F279">
    <w:name w:val="5D623DEC795248C8A191C0483EF8F279"/>
  </w:style>
  <w:style w:type="paragraph" w:customStyle="1" w:styleId="82CD937B016F485E806B151BD5DA5E20">
    <w:name w:val="82CD937B016F485E806B151BD5DA5E20"/>
  </w:style>
  <w:style w:type="paragraph" w:customStyle="1" w:styleId="50C5CD39D11B4DB198A4DBC3917DA821">
    <w:name w:val="50C5CD39D11B4DB198A4DBC3917DA821"/>
  </w:style>
  <w:style w:type="paragraph" w:customStyle="1" w:styleId="439C91B6C7F14AB694967A0F2B113474">
    <w:name w:val="439C91B6C7F14AB694967A0F2B113474"/>
  </w:style>
  <w:style w:type="paragraph" w:customStyle="1" w:styleId="D08CB57EE9AD4702B0257A19085B3D1F">
    <w:name w:val="D08CB57EE9AD4702B0257A19085B3D1F"/>
  </w:style>
  <w:style w:type="paragraph" w:customStyle="1" w:styleId="CAB839AA99B440159849ACC63D4120C0">
    <w:name w:val="CAB839AA99B440159849ACC63D4120C0"/>
  </w:style>
  <w:style w:type="paragraph" w:customStyle="1" w:styleId="22EFBE0115A84CD494C10F018E0E28FA">
    <w:name w:val="22EFBE0115A84CD494C10F018E0E28FA"/>
  </w:style>
  <w:style w:type="paragraph" w:customStyle="1" w:styleId="42A18263AFB5462D8770BE1279C35105">
    <w:name w:val="42A18263AFB5462D8770BE1279C35105"/>
  </w:style>
  <w:style w:type="paragraph" w:customStyle="1" w:styleId="D1CECC0021E044FAB50CF5FACB7D2F2B">
    <w:name w:val="D1CECC0021E044FAB50CF5FACB7D2F2B"/>
  </w:style>
  <w:style w:type="paragraph" w:customStyle="1" w:styleId="B95117BB851D41918D2188F84C60B47C">
    <w:name w:val="B95117BB851D41918D2188F84C60B47C"/>
  </w:style>
  <w:style w:type="paragraph" w:customStyle="1" w:styleId="2FAF29F1A7BA4DAA91C96B1DD1921903">
    <w:name w:val="2FAF29F1A7BA4DAA91C96B1DD1921903"/>
  </w:style>
  <w:style w:type="paragraph" w:customStyle="1" w:styleId="D1C9424FF5BA4E11A048A1239B4647CB">
    <w:name w:val="D1C9424FF5BA4E11A048A1239B4647CB"/>
  </w:style>
  <w:style w:type="paragraph" w:customStyle="1" w:styleId="CFE6AC69CD3B49F98DF7B81372419859">
    <w:name w:val="CFE6AC69CD3B49F98DF7B81372419859"/>
  </w:style>
  <w:style w:type="paragraph" w:customStyle="1" w:styleId="11AC03AC4D504D0C8EE94DA12A791728">
    <w:name w:val="11AC03AC4D504D0C8EE94DA12A791728"/>
  </w:style>
  <w:style w:type="paragraph" w:customStyle="1" w:styleId="21D645BE23664D1295B394B5BF70D46F">
    <w:name w:val="21D645BE23664D1295B394B5BF70D46F"/>
  </w:style>
  <w:style w:type="paragraph" w:customStyle="1" w:styleId="65026541693744BAB5F559171B0FE434">
    <w:name w:val="65026541693744BAB5F559171B0FE434"/>
  </w:style>
  <w:style w:type="paragraph" w:customStyle="1" w:styleId="9F34A63376A242A6AB85EBDEB07F827A">
    <w:name w:val="9F34A63376A242A6AB85EBDEB07F827A"/>
  </w:style>
  <w:style w:type="paragraph" w:customStyle="1" w:styleId="C952C32440804028B602CC1ECE536B1E">
    <w:name w:val="C952C32440804028B602CC1ECE536B1E"/>
  </w:style>
  <w:style w:type="paragraph" w:customStyle="1" w:styleId="CC225AC530314C168C7590DC8B91E892">
    <w:name w:val="CC225AC530314C168C7590DC8B91E892"/>
  </w:style>
  <w:style w:type="paragraph" w:customStyle="1" w:styleId="41E28E99548949889BE17578D2B6D00D">
    <w:name w:val="41E28E99548949889BE17578D2B6D00D"/>
  </w:style>
  <w:style w:type="paragraph" w:customStyle="1" w:styleId="DD99573808834E3482FD7EB95FF36D8C">
    <w:name w:val="DD99573808834E3482FD7EB95FF36D8C"/>
  </w:style>
  <w:style w:type="paragraph" w:customStyle="1" w:styleId="FB8AE89FCC56482EA3DEB2991A84ADC0">
    <w:name w:val="FB8AE89FCC56482EA3DEB2991A84ADC0"/>
  </w:style>
  <w:style w:type="paragraph" w:customStyle="1" w:styleId="055C78219FE447D8A7FACD104538A3A0">
    <w:name w:val="055C78219FE447D8A7FACD104538A3A0"/>
  </w:style>
  <w:style w:type="paragraph" w:customStyle="1" w:styleId="BD1C4910C7C74B5283653DD1EAE2CE7A">
    <w:name w:val="BD1C4910C7C74B5283653DD1EAE2CE7A"/>
  </w:style>
  <w:style w:type="paragraph" w:customStyle="1" w:styleId="3DCA8FD0F5084405AD65D34A2F73FB18">
    <w:name w:val="3DCA8FD0F5084405AD65D34A2F73FB18"/>
  </w:style>
  <w:style w:type="paragraph" w:customStyle="1" w:styleId="6DF701880C1043B69F61A76FD9CA7466">
    <w:name w:val="6DF701880C1043B69F61A76FD9CA7466"/>
  </w:style>
  <w:style w:type="paragraph" w:customStyle="1" w:styleId="1A4282F4794D4477956D10A86D5FC85F">
    <w:name w:val="1A4282F4794D4477956D10A86D5FC85F"/>
  </w:style>
  <w:style w:type="paragraph" w:customStyle="1" w:styleId="7BB915C7EACD48C68304740CDCD06B9B">
    <w:name w:val="7BB915C7EACD48C68304740CDCD06B9B"/>
  </w:style>
  <w:style w:type="paragraph" w:customStyle="1" w:styleId="14E9900AD6D140D792B3D270E63B1460">
    <w:name w:val="14E9900AD6D140D792B3D270E63B1460"/>
  </w:style>
  <w:style w:type="paragraph" w:customStyle="1" w:styleId="20FBF0F492164FC0B6753BB228420353">
    <w:name w:val="20FBF0F492164FC0B6753BB228420353"/>
  </w:style>
  <w:style w:type="paragraph" w:customStyle="1" w:styleId="6B00787DEC5F470B9A03D887DA92D6B5">
    <w:name w:val="6B00787DEC5F470B9A03D887DA92D6B5"/>
  </w:style>
  <w:style w:type="paragraph" w:customStyle="1" w:styleId="07B6302003B243418CA92290B36659C5">
    <w:name w:val="07B6302003B243418CA92290B36659C5"/>
  </w:style>
  <w:style w:type="paragraph" w:customStyle="1" w:styleId="02CC0A00984547DC978A33E1103D886C">
    <w:name w:val="02CC0A00984547DC978A33E1103D886C"/>
  </w:style>
  <w:style w:type="paragraph" w:customStyle="1" w:styleId="B909F7F9557940879A0729DAF06DCC0C">
    <w:name w:val="B909F7F9557940879A0729DAF06DCC0C"/>
  </w:style>
  <w:style w:type="paragraph" w:customStyle="1" w:styleId="FB98F7AB51EB488698D268691B0543D0">
    <w:name w:val="FB98F7AB51EB488698D268691B0543D0"/>
  </w:style>
  <w:style w:type="paragraph" w:customStyle="1" w:styleId="A3AE781394824684B3A4F4CC0488BE26">
    <w:name w:val="A3AE781394824684B3A4F4CC0488BE26"/>
  </w:style>
  <w:style w:type="paragraph" w:customStyle="1" w:styleId="E2656F9A01BE457B827736B3D51688F1">
    <w:name w:val="E2656F9A01BE457B827736B3D51688F1"/>
  </w:style>
  <w:style w:type="paragraph" w:customStyle="1" w:styleId="E6A6D05EEEC6423DB38ED23C896629E0">
    <w:name w:val="E6A6D05EEEC6423DB38ED23C896629E0"/>
  </w:style>
  <w:style w:type="paragraph" w:customStyle="1" w:styleId="06EF8F6CA16040ACA82260352C8FB3E8">
    <w:name w:val="06EF8F6CA16040ACA82260352C8FB3E8"/>
  </w:style>
  <w:style w:type="paragraph" w:customStyle="1" w:styleId="B58C2049A5224239845AD5F2C0D0EDC4">
    <w:name w:val="B58C2049A5224239845AD5F2C0D0EDC4"/>
  </w:style>
  <w:style w:type="paragraph" w:customStyle="1" w:styleId="212861A277074E54B16009CA23C534A1">
    <w:name w:val="212861A277074E54B16009CA23C534A1"/>
  </w:style>
  <w:style w:type="paragraph" w:customStyle="1" w:styleId="97EB1E0097EB4F65A7AA0548575EDDC1">
    <w:name w:val="97EB1E0097EB4F65A7AA0548575EDDC1"/>
  </w:style>
  <w:style w:type="paragraph" w:customStyle="1" w:styleId="B73B6EEBB013415A8F9344DEFE8D5EB7">
    <w:name w:val="B73B6EEBB013415A8F9344DEFE8D5EB7"/>
  </w:style>
  <w:style w:type="paragraph" w:customStyle="1" w:styleId="20ABEC1258A1414E82586D9A68815D28">
    <w:name w:val="20ABEC1258A1414E82586D9A68815D28"/>
  </w:style>
  <w:style w:type="paragraph" w:customStyle="1" w:styleId="D4A00FD86D134374B35A6DB7C04AFC1C">
    <w:name w:val="D4A00FD86D134374B35A6DB7C04AFC1C"/>
  </w:style>
  <w:style w:type="paragraph" w:customStyle="1" w:styleId="AC3927BDDD254F219CE19BA766F61E6F">
    <w:name w:val="AC3927BDDD254F219CE19BA766F61E6F"/>
  </w:style>
  <w:style w:type="paragraph" w:customStyle="1" w:styleId="F9C8D058959949788820C4C057301A7D">
    <w:name w:val="F9C8D058959949788820C4C057301A7D"/>
  </w:style>
  <w:style w:type="paragraph" w:customStyle="1" w:styleId="0D90ED58DFDE4323BDE06B8C894570A1">
    <w:name w:val="0D90ED58DFDE4323BDE06B8C894570A1"/>
  </w:style>
  <w:style w:type="paragraph" w:customStyle="1" w:styleId="FE402175A8804474B42CC9ADEC997AF2">
    <w:name w:val="FE402175A8804474B42CC9ADEC997AF2"/>
  </w:style>
  <w:style w:type="paragraph" w:customStyle="1" w:styleId="460951682547481091AC51271AF18EEF">
    <w:name w:val="460951682547481091AC51271AF18EEF"/>
  </w:style>
  <w:style w:type="paragraph" w:customStyle="1" w:styleId="2C0985E692704B9FA7CF4465CB0276B3">
    <w:name w:val="2C0985E692704B9FA7CF4465CB0276B3"/>
  </w:style>
  <w:style w:type="paragraph" w:customStyle="1" w:styleId="059DDAF4F5984F8C890C25EF578CCDF6">
    <w:name w:val="059DDAF4F5984F8C890C25EF578CCDF6"/>
  </w:style>
  <w:style w:type="paragraph" w:customStyle="1" w:styleId="4332CD0CB81541A196CF7A2BAE9EF39D">
    <w:name w:val="4332CD0CB81541A196CF7A2BAE9EF39D"/>
  </w:style>
  <w:style w:type="paragraph" w:customStyle="1" w:styleId="CB7CFFA52EC4400889D892D8B377972F">
    <w:name w:val="CB7CFFA52EC4400889D892D8B377972F"/>
  </w:style>
  <w:style w:type="paragraph" w:customStyle="1" w:styleId="016B98A1E203447CBCCFD985185DF97E">
    <w:name w:val="016B98A1E203447CBCCFD985185DF97E"/>
  </w:style>
  <w:style w:type="paragraph" w:customStyle="1" w:styleId="E27A4D8D634841DDABD2A7C8B8201A74">
    <w:name w:val="E27A4D8D634841DDABD2A7C8B8201A74"/>
  </w:style>
  <w:style w:type="paragraph" w:customStyle="1" w:styleId="3C760949C2994AFE887441E851B0A53B">
    <w:name w:val="3C760949C2994AFE887441E851B0A53B"/>
  </w:style>
  <w:style w:type="paragraph" w:customStyle="1" w:styleId="0134CAB211AA443A99CABC42916776AF">
    <w:name w:val="0134CAB211AA443A99CABC42916776AF"/>
  </w:style>
  <w:style w:type="paragraph" w:customStyle="1" w:styleId="94964388BBCF47C086F34197AAAFBD2F">
    <w:name w:val="94964388BBCF47C086F34197AAAFBD2F"/>
  </w:style>
  <w:style w:type="paragraph" w:customStyle="1" w:styleId="0A78B894685545F88626A45AAEF2D636">
    <w:name w:val="0A78B894685545F88626A45AAEF2D636"/>
  </w:style>
  <w:style w:type="paragraph" w:customStyle="1" w:styleId="94EBF34C03394A62915F6C49FDC4B9EB">
    <w:name w:val="94EBF34C03394A62915F6C49FDC4B9EB"/>
  </w:style>
  <w:style w:type="paragraph" w:customStyle="1" w:styleId="E10CBFF4F40741BCB1A598B50015F567">
    <w:name w:val="E10CBFF4F40741BCB1A598B50015F567"/>
  </w:style>
  <w:style w:type="paragraph" w:customStyle="1" w:styleId="377A471ECD58414596E77C072E915237">
    <w:name w:val="377A471ECD58414596E77C072E915237"/>
  </w:style>
  <w:style w:type="paragraph" w:customStyle="1" w:styleId="9436E5E36FEA42DE849600D8446F6E8E">
    <w:name w:val="9436E5E36FEA42DE849600D8446F6E8E"/>
  </w:style>
  <w:style w:type="paragraph" w:customStyle="1" w:styleId="243B80369F0B4E17BF1F9E9031573230">
    <w:name w:val="243B80369F0B4E17BF1F9E9031573230"/>
  </w:style>
  <w:style w:type="paragraph" w:customStyle="1" w:styleId="98B2158A84AC455FB99E91C4A02FE81C">
    <w:name w:val="98B2158A84AC455FB99E91C4A02FE81C"/>
  </w:style>
  <w:style w:type="paragraph" w:customStyle="1" w:styleId="DC4737D2300C45E8B3E7C820EEE4FC00">
    <w:name w:val="DC4737D2300C45E8B3E7C820EEE4FC00"/>
  </w:style>
  <w:style w:type="paragraph" w:customStyle="1" w:styleId="CE883D229F1D42ADA0A4B07B9B94C209">
    <w:name w:val="CE883D229F1D42ADA0A4B07B9B94C209"/>
  </w:style>
  <w:style w:type="paragraph" w:customStyle="1" w:styleId="47EBD2DE06D64C2897A4DC9F26223E8F">
    <w:name w:val="47EBD2DE06D64C2897A4DC9F26223E8F"/>
  </w:style>
  <w:style w:type="paragraph" w:customStyle="1" w:styleId="3D70A7D0BBA24803B12C932FFD86AC84">
    <w:name w:val="3D70A7D0BBA24803B12C932FFD86AC84"/>
  </w:style>
  <w:style w:type="paragraph" w:customStyle="1" w:styleId="582592ABE35D451391E1A1460385EC2F">
    <w:name w:val="582592ABE35D451391E1A1460385EC2F"/>
  </w:style>
  <w:style w:type="character" w:styleId="Strong">
    <w:name w:val="Strong"/>
    <w:uiPriority w:val="22"/>
    <w:qFormat/>
    <w:rsid w:val="00DD4219"/>
    <w:rPr>
      <w:b/>
      <w:bCs/>
    </w:rPr>
  </w:style>
  <w:style w:type="paragraph" w:customStyle="1" w:styleId="EF1CDACFD8F34D7CA424218E4D453D7E">
    <w:name w:val="EF1CDACFD8F34D7CA424218E4D453D7E"/>
  </w:style>
  <w:style w:type="paragraph" w:customStyle="1" w:styleId="FF09C6834C6E461085252E3C713773FB">
    <w:name w:val="FF09C6834C6E461085252E3C713773FB"/>
  </w:style>
  <w:style w:type="paragraph" w:customStyle="1" w:styleId="10F0F43622244AAC84155E960D28776D">
    <w:name w:val="10F0F43622244AAC84155E960D28776D"/>
  </w:style>
  <w:style w:type="paragraph" w:customStyle="1" w:styleId="0A3392E7AFD448F999D13F6BA231E102">
    <w:name w:val="0A3392E7AFD448F999D13F6BA231E102"/>
  </w:style>
  <w:style w:type="paragraph" w:customStyle="1" w:styleId="2FD43484DEA548A3B151F1304B59DBB0">
    <w:name w:val="2FD43484DEA548A3B151F1304B59DBB0"/>
  </w:style>
  <w:style w:type="paragraph" w:customStyle="1" w:styleId="1E725B8B1D7E4F11AF85C3C25D112AD9">
    <w:name w:val="1E725B8B1D7E4F11AF85C3C25D112AD9"/>
  </w:style>
  <w:style w:type="paragraph" w:customStyle="1" w:styleId="D33E78D76D2C4BC993B2398A78D374B4">
    <w:name w:val="D33E78D76D2C4BC993B2398A78D374B4"/>
  </w:style>
  <w:style w:type="paragraph" w:customStyle="1" w:styleId="7CC945DF59AF447F92E9CF88AACC76B0">
    <w:name w:val="7CC945DF59AF447F92E9CF88AACC76B0"/>
  </w:style>
  <w:style w:type="paragraph" w:customStyle="1" w:styleId="814AF4F630F24A95BD8816C922A8C6CA">
    <w:name w:val="814AF4F630F24A95BD8816C922A8C6CA"/>
  </w:style>
  <w:style w:type="paragraph" w:customStyle="1" w:styleId="7A0398DE42064EF89143F50E74497D62">
    <w:name w:val="7A0398DE42064EF89143F50E74497D62"/>
  </w:style>
  <w:style w:type="paragraph" w:customStyle="1" w:styleId="E0039E73CF5A415CB89893D8399561E7">
    <w:name w:val="E0039E73CF5A415CB89893D8399561E7"/>
  </w:style>
  <w:style w:type="paragraph" w:customStyle="1" w:styleId="6D3F9BF9A6F04102A18502EFA33CB0B6">
    <w:name w:val="6D3F9BF9A6F04102A18502EFA33CB0B6"/>
  </w:style>
  <w:style w:type="paragraph" w:customStyle="1" w:styleId="94965BA1B3934A42B38DEDD36A0C07FA">
    <w:name w:val="94965BA1B3934A42B38DEDD36A0C07FA"/>
  </w:style>
  <w:style w:type="paragraph" w:customStyle="1" w:styleId="271B6D5114AD46DC9A5ABAF3728F6FD0">
    <w:name w:val="271B6D5114AD46DC9A5ABAF3728F6FD0"/>
  </w:style>
  <w:style w:type="paragraph" w:customStyle="1" w:styleId="57767C5D52A440B9ABD975387995B876">
    <w:name w:val="57767C5D52A440B9ABD975387995B876"/>
  </w:style>
  <w:style w:type="paragraph" w:customStyle="1" w:styleId="D9A03927F3F847AA9A3851B2E0F34AB5">
    <w:name w:val="D9A03927F3F847AA9A3851B2E0F34AB5"/>
  </w:style>
  <w:style w:type="paragraph" w:customStyle="1" w:styleId="FA088D65866E48DABEA804FEBE039DD0">
    <w:name w:val="FA088D65866E48DABEA804FEBE039DD0"/>
  </w:style>
  <w:style w:type="paragraph" w:customStyle="1" w:styleId="7ADE3B9FCB9A48CFAC3B13E9110307D3">
    <w:name w:val="7ADE3B9FCB9A48CFAC3B13E9110307D3"/>
  </w:style>
  <w:style w:type="paragraph" w:customStyle="1" w:styleId="DDC62993BAE6467288ACEBA2DD255F28">
    <w:name w:val="DDC62993BAE6467288ACEBA2DD255F28"/>
  </w:style>
  <w:style w:type="paragraph" w:customStyle="1" w:styleId="542B2DA6428F468BA9311092B0322DFA">
    <w:name w:val="542B2DA6428F468BA9311092B0322DFA"/>
  </w:style>
  <w:style w:type="paragraph" w:customStyle="1" w:styleId="15E5ED83F68D409E8A46214E8325BB30">
    <w:name w:val="15E5ED83F68D409E8A46214E8325BB30"/>
  </w:style>
  <w:style w:type="paragraph" w:customStyle="1" w:styleId="B780F8A1CA28401EA750F5750585BF95">
    <w:name w:val="B780F8A1CA28401EA750F5750585BF95"/>
  </w:style>
  <w:style w:type="paragraph" w:customStyle="1" w:styleId="C761EF38E9BF461B8DCA66FEC19D9257">
    <w:name w:val="C761EF38E9BF461B8DCA66FEC19D9257"/>
  </w:style>
  <w:style w:type="paragraph" w:customStyle="1" w:styleId="80F0D4D9855B4A159543D8B8473BE613">
    <w:name w:val="80F0D4D9855B4A159543D8B8473BE613"/>
  </w:style>
  <w:style w:type="paragraph" w:customStyle="1" w:styleId="EC9C453EECD14B5EAC61D19C2D47FB7F">
    <w:name w:val="EC9C453EECD14B5EAC61D19C2D47FB7F"/>
  </w:style>
  <w:style w:type="paragraph" w:customStyle="1" w:styleId="D4C56962169845A396EB2C17899623D4">
    <w:name w:val="D4C56962169845A396EB2C17899623D4"/>
  </w:style>
  <w:style w:type="paragraph" w:customStyle="1" w:styleId="9099DA406D5B4249A48F1E1E6FF32A15">
    <w:name w:val="9099DA406D5B4249A48F1E1E6FF32A15"/>
  </w:style>
  <w:style w:type="paragraph" w:customStyle="1" w:styleId="EDC62856765C4402A4F838D4E713D80F">
    <w:name w:val="EDC62856765C4402A4F838D4E713D80F"/>
  </w:style>
  <w:style w:type="paragraph" w:customStyle="1" w:styleId="2ED6F4E933114C5B8EBF79A1DAD136E9">
    <w:name w:val="2ED6F4E933114C5B8EBF79A1DAD136E9"/>
  </w:style>
  <w:style w:type="paragraph" w:customStyle="1" w:styleId="BA6C3D7ADCCD49E08374E645F30CEE59">
    <w:name w:val="BA6C3D7ADCCD49E08374E645F30CEE59"/>
  </w:style>
  <w:style w:type="paragraph" w:customStyle="1" w:styleId="AE7E2C0684494C9BA8FECCB0F1770797">
    <w:name w:val="AE7E2C0684494C9BA8FECCB0F1770797"/>
  </w:style>
  <w:style w:type="paragraph" w:customStyle="1" w:styleId="C2FCEADDCD67490FA8B07F274DB93FD0">
    <w:name w:val="C2FCEADDCD67490FA8B07F274DB93FD0"/>
  </w:style>
  <w:style w:type="paragraph" w:customStyle="1" w:styleId="8CBF550468BF4EF6BB2E8D67174ECD8A">
    <w:name w:val="8CBF550468BF4EF6BB2E8D67174ECD8A"/>
  </w:style>
  <w:style w:type="paragraph" w:customStyle="1" w:styleId="EE54B601EA90418889F42A7DBA85E3EC">
    <w:name w:val="EE54B601EA90418889F42A7DBA85E3EC"/>
  </w:style>
  <w:style w:type="paragraph" w:customStyle="1" w:styleId="86F7ACED29444F61B0C2ACC410CC0F75">
    <w:name w:val="86F7ACED29444F61B0C2ACC410CC0F75"/>
  </w:style>
  <w:style w:type="paragraph" w:customStyle="1" w:styleId="28C28F9068EE42E388FF8960324394A5">
    <w:name w:val="28C28F9068EE42E388FF8960324394A5"/>
  </w:style>
  <w:style w:type="paragraph" w:customStyle="1" w:styleId="D3378F28A4AD43CA93FDDD79AD30D214">
    <w:name w:val="D3378F28A4AD43CA93FDDD79AD30D214"/>
  </w:style>
  <w:style w:type="paragraph" w:customStyle="1" w:styleId="970E87D76E0F4444A422D389E6779D0C">
    <w:name w:val="970E87D76E0F4444A422D389E6779D0C"/>
  </w:style>
  <w:style w:type="paragraph" w:customStyle="1" w:styleId="B8F9F1F6DA044188BB5457B6BE3FB0DF">
    <w:name w:val="B8F9F1F6DA044188BB5457B6BE3FB0DF"/>
  </w:style>
  <w:style w:type="paragraph" w:customStyle="1" w:styleId="23707627B2E4438EA2F9C8CC2399A0ED">
    <w:name w:val="23707627B2E4438EA2F9C8CC2399A0ED"/>
  </w:style>
  <w:style w:type="paragraph" w:customStyle="1" w:styleId="F54940656D714EDFB2D20F0EF79B3BCE">
    <w:name w:val="F54940656D714EDFB2D20F0EF79B3BCE"/>
  </w:style>
  <w:style w:type="paragraph" w:customStyle="1" w:styleId="FCD3B789BA9744B98CF0783801BB5D1B">
    <w:name w:val="FCD3B789BA9744B98CF0783801BB5D1B"/>
  </w:style>
  <w:style w:type="paragraph" w:customStyle="1" w:styleId="554F5D645A884E9E9FC01ADC07BBEDDA">
    <w:name w:val="554F5D645A884E9E9FC01ADC07BBEDDA"/>
  </w:style>
  <w:style w:type="paragraph" w:customStyle="1" w:styleId="2A6BE831A94E480E987CB6F27C9CE9CE">
    <w:name w:val="2A6BE831A94E480E987CB6F27C9CE9CE"/>
  </w:style>
  <w:style w:type="paragraph" w:customStyle="1" w:styleId="C60A1AD4DE914FE9A1C0900522DCBDBD">
    <w:name w:val="C60A1AD4DE914FE9A1C0900522DCBDBD"/>
  </w:style>
  <w:style w:type="paragraph" w:customStyle="1" w:styleId="602CD536D15640E3BC8FF34A66EEBA9E">
    <w:name w:val="602CD536D15640E3BC8FF34A66EEBA9E"/>
  </w:style>
  <w:style w:type="paragraph" w:customStyle="1" w:styleId="D8ADD5BA4F37430C9BBFDCE7588A0563">
    <w:name w:val="D8ADD5BA4F37430C9BBFDCE7588A0563"/>
  </w:style>
  <w:style w:type="paragraph" w:customStyle="1" w:styleId="6CC215EC8BC74B088FA2FAEFFB2974E8">
    <w:name w:val="6CC215EC8BC74B088FA2FAEFFB2974E8"/>
  </w:style>
  <w:style w:type="paragraph" w:customStyle="1" w:styleId="F7FF77BD65B448BF89BAFEF515E0B2F2">
    <w:name w:val="F7FF77BD65B448BF89BAFEF515E0B2F2"/>
  </w:style>
  <w:style w:type="paragraph" w:customStyle="1" w:styleId="43DD6679B5334F70B29DE507EBB8EDAD">
    <w:name w:val="43DD6679B5334F70B29DE507EBB8EDAD"/>
  </w:style>
  <w:style w:type="paragraph" w:customStyle="1" w:styleId="A5B580CA05054DA3A9AC063BB7427771">
    <w:name w:val="A5B580CA05054DA3A9AC063BB7427771"/>
  </w:style>
  <w:style w:type="paragraph" w:customStyle="1" w:styleId="80EB06422A704F08BFCCA7E47094BD50">
    <w:name w:val="80EB06422A704F08BFCCA7E47094BD50"/>
  </w:style>
  <w:style w:type="paragraph" w:customStyle="1" w:styleId="C7149BC0CFF349028FE365167219223D">
    <w:name w:val="C7149BC0CFF349028FE365167219223D"/>
  </w:style>
  <w:style w:type="paragraph" w:customStyle="1" w:styleId="8958CBACE8454604AA3DAEF055FE4A61">
    <w:name w:val="8958CBACE8454604AA3DAEF055FE4A61"/>
  </w:style>
  <w:style w:type="paragraph" w:customStyle="1" w:styleId="A50B43E9FCFC48AC89F4EE477CF9A11A">
    <w:name w:val="A50B43E9FCFC48AC89F4EE477CF9A11A"/>
  </w:style>
  <w:style w:type="paragraph" w:customStyle="1" w:styleId="1FAEA0ED9A074A97936A7F9D87A8E572">
    <w:name w:val="1FAEA0ED9A074A97936A7F9D87A8E572"/>
  </w:style>
  <w:style w:type="paragraph" w:customStyle="1" w:styleId="1ED61A00AA444A9A8A8FDCAF8E54728E">
    <w:name w:val="1ED61A00AA444A9A8A8FDCAF8E54728E"/>
  </w:style>
  <w:style w:type="paragraph" w:customStyle="1" w:styleId="12E0B297349E4904BD0628598D7AA94D">
    <w:name w:val="12E0B297349E4904BD0628598D7AA94D"/>
  </w:style>
  <w:style w:type="paragraph" w:customStyle="1" w:styleId="C0DC8B0B9F644C91A671030E4FA05F78">
    <w:name w:val="C0DC8B0B9F644C91A671030E4FA05F78"/>
    <w:rsid w:val="00DD4219"/>
  </w:style>
  <w:style w:type="paragraph" w:customStyle="1" w:styleId="940388D3642B43219309EC57240A9903">
    <w:name w:val="940388D3642B43219309EC57240A9903"/>
    <w:rsid w:val="00DD4219"/>
  </w:style>
  <w:style w:type="paragraph" w:customStyle="1" w:styleId="E6FB427D1F504E8A82D3AB7958C6333F">
    <w:name w:val="E6FB427D1F504E8A82D3AB7958C6333F"/>
    <w:rsid w:val="00DD4219"/>
  </w:style>
  <w:style w:type="paragraph" w:customStyle="1" w:styleId="05599005B1504F61AF582D7F9EFBC179">
    <w:name w:val="05599005B1504F61AF582D7F9EFBC179"/>
    <w:rsid w:val="00DD4219"/>
  </w:style>
  <w:style w:type="paragraph" w:customStyle="1" w:styleId="E336E45697BB4D8E80B93C12E85214E0">
    <w:name w:val="E336E45697BB4D8E80B93C12E85214E0"/>
    <w:rsid w:val="00DD4219"/>
  </w:style>
  <w:style w:type="paragraph" w:customStyle="1" w:styleId="3FE263F2DDB84179941BC5F33DD004AD">
    <w:name w:val="3FE263F2DDB84179941BC5F33DD004AD"/>
    <w:rsid w:val="00DD4219"/>
  </w:style>
  <w:style w:type="paragraph" w:customStyle="1" w:styleId="9EA1CC0E627E46EBBCA46680F974EDC9">
    <w:name w:val="9EA1CC0E627E46EBBCA46680F974EDC9"/>
    <w:rsid w:val="00DD4219"/>
  </w:style>
  <w:style w:type="paragraph" w:customStyle="1" w:styleId="3F625E333E4741EF833396A267D80779">
    <w:name w:val="3F625E333E4741EF833396A267D80779"/>
    <w:rsid w:val="00DD4219"/>
  </w:style>
  <w:style w:type="paragraph" w:customStyle="1" w:styleId="B7C1686261DA4D64AC930FA20D71EC16">
    <w:name w:val="B7C1686261DA4D64AC930FA20D71EC16"/>
    <w:rsid w:val="00DD4219"/>
  </w:style>
  <w:style w:type="paragraph" w:customStyle="1" w:styleId="3B60312DB1334E27A5EADAC22BD24B0E">
    <w:name w:val="3B60312DB1334E27A5EADAC22BD24B0E"/>
    <w:rsid w:val="00DD4219"/>
  </w:style>
  <w:style w:type="paragraph" w:customStyle="1" w:styleId="A5EBA51309E74A6C84830FE96175E146">
    <w:name w:val="A5EBA51309E74A6C84830FE96175E146"/>
    <w:rsid w:val="00DD4219"/>
  </w:style>
  <w:style w:type="paragraph" w:customStyle="1" w:styleId="6495414B82B14572B7B8BB29BB8C2E08">
    <w:name w:val="6495414B82B14572B7B8BB29BB8C2E08"/>
    <w:rsid w:val="00DD4219"/>
  </w:style>
  <w:style w:type="paragraph" w:customStyle="1" w:styleId="CC43C9D093BA4631BE369CC427B9F9DD">
    <w:name w:val="CC43C9D093BA4631BE369CC427B9F9DD"/>
    <w:rsid w:val="00DD4219"/>
  </w:style>
  <w:style w:type="paragraph" w:customStyle="1" w:styleId="54F6213B15D8491CB2BBE9B45A957131">
    <w:name w:val="54F6213B15D8491CB2BBE9B45A957131"/>
    <w:rsid w:val="00DD4219"/>
  </w:style>
  <w:style w:type="paragraph" w:customStyle="1" w:styleId="632C3A0AC6F44E2994DF86ED1ECF9F9E">
    <w:name w:val="632C3A0AC6F44E2994DF86ED1ECF9F9E"/>
    <w:rsid w:val="00DD4219"/>
  </w:style>
  <w:style w:type="paragraph" w:customStyle="1" w:styleId="0812ABFC7A664DA48DE3F11581FD7D66">
    <w:name w:val="0812ABFC7A664DA48DE3F11581FD7D66"/>
    <w:rsid w:val="00DD4219"/>
  </w:style>
  <w:style w:type="paragraph" w:customStyle="1" w:styleId="02F4B25AFB3546B6B63AAEB8E11994BA">
    <w:name w:val="02F4B25AFB3546B6B63AAEB8E11994BA"/>
    <w:rsid w:val="00DD4219"/>
  </w:style>
  <w:style w:type="paragraph" w:customStyle="1" w:styleId="C78689B1D4964D8683CE8599D334E365">
    <w:name w:val="C78689B1D4964D8683CE8599D334E365"/>
    <w:rsid w:val="00DD4219"/>
  </w:style>
  <w:style w:type="paragraph" w:customStyle="1" w:styleId="D3A01B23CA7F46429FE1382DF6615D0B">
    <w:name w:val="D3A01B23CA7F46429FE1382DF6615D0B"/>
    <w:rsid w:val="00DD4219"/>
  </w:style>
  <w:style w:type="paragraph" w:customStyle="1" w:styleId="5063544C508B41ECAE390D33297D01D9">
    <w:name w:val="5063544C508B41ECAE390D33297D01D9"/>
    <w:rsid w:val="00DD4219"/>
  </w:style>
  <w:style w:type="paragraph" w:customStyle="1" w:styleId="CC6D44B188664D7A95F01FF7C3D8749B">
    <w:name w:val="CC6D44B188664D7A95F01FF7C3D8749B"/>
    <w:rsid w:val="00DD4219"/>
  </w:style>
  <w:style w:type="paragraph" w:customStyle="1" w:styleId="F5C2B827A5D848358FD73B7D73159C44">
    <w:name w:val="F5C2B827A5D848358FD73B7D73159C44"/>
    <w:rsid w:val="00DD4219"/>
  </w:style>
  <w:style w:type="paragraph" w:customStyle="1" w:styleId="1F18D9F979CB4F57B6B0906E331A7C66">
    <w:name w:val="1F18D9F979CB4F57B6B0906E331A7C66"/>
    <w:rsid w:val="00DD4219"/>
  </w:style>
  <w:style w:type="paragraph" w:customStyle="1" w:styleId="0BAE6F4047B14E3CB72CE15E368E131A">
    <w:name w:val="0BAE6F4047B14E3CB72CE15E368E131A"/>
    <w:rsid w:val="00DD4219"/>
  </w:style>
  <w:style w:type="paragraph" w:customStyle="1" w:styleId="8BAE8A93E1CF43C796C2EDD1454367FB">
    <w:name w:val="8BAE8A93E1CF43C796C2EDD1454367FB"/>
    <w:rsid w:val="00DD4219"/>
  </w:style>
  <w:style w:type="paragraph" w:customStyle="1" w:styleId="24BB7C41EC9D47B7A0E467E22A86F9DD">
    <w:name w:val="24BB7C41EC9D47B7A0E467E22A86F9DD"/>
    <w:rsid w:val="00DD4219"/>
  </w:style>
  <w:style w:type="paragraph" w:customStyle="1" w:styleId="3BE1101284784B559CE0F7FC2A03A6A8">
    <w:name w:val="3BE1101284784B559CE0F7FC2A03A6A8"/>
    <w:rsid w:val="00DD4219"/>
  </w:style>
  <w:style w:type="paragraph" w:customStyle="1" w:styleId="58481EF415F940838F3A2E01806642AE">
    <w:name w:val="58481EF415F940838F3A2E01806642AE"/>
    <w:rsid w:val="00DD4219"/>
  </w:style>
  <w:style w:type="paragraph" w:customStyle="1" w:styleId="E3D4FC0E7457472A864FB20A3479FF00">
    <w:name w:val="E3D4FC0E7457472A864FB20A3479FF00"/>
    <w:rsid w:val="00DD4219"/>
  </w:style>
  <w:style w:type="paragraph" w:customStyle="1" w:styleId="EF10A0EF5C8C40C0B4B373E0A4FC1522">
    <w:name w:val="EF10A0EF5C8C40C0B4B373E0A4FC1522"/>
    <w:rsid w:val="00DD4219"/>
  </w:style>
  <w:style w:type="paragraph" w:customStyle="1" w:styleId="C0DCC4FD19FD483791DD3333FE28BC40">
    <w:name w:val="C0DCC4FD19FD483791DD3333FE28BC40"/>
    <w:rsid w:val="00CC4286"/>
    <w:rPr>
      <w:lang w:val="en-US" w:eastAsia="en-US"/>
    </w:rPr>
  </w:style>
  <w:style w:type="paragraph" w:customStyle="1" w:styleId="13CD88EB31244F158AAC42E998B2AF64">
    <w:name w:val="13CD88EB31244F158AAC42E998B2AF64"/>
    <w:rsid w:val="00CC428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73">
      <a:majorFont>
        <a:latin typeface="Segoe U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Business services proposal</Template>
  <TotalTime>0</TotalTime>
  <Pages>4</Pages>
  <Words>968</Words>
  <Characters>5520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2023-01-16T03:26:00Z</dcterms:created>
  <dcterms:modified xsi:type="dcterms:W3CDTF">2023-01-16T04:14:00Z</dcterms:modified>
  <cp:contentStatus/>
</cp:coreProperties>
</file>